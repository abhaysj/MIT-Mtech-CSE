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443C" w14:textId="46C22E8B" w:rsidR="00A51D30" w:rsidRPr="00267568" w:rsidRDefault="004A3AEF" w:rsidP="00070EB0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F10B2B" w:rsidRPr="00267568">
        <w:rPr>
          <w:rFonts w:ascii="Arial" w:hAnsi="Arial" w:cs="Arial"/>
        </w:rPr>
        <w:t>I</w:t>
      </w:r>
      <w:r w:rsidR="004F13C7" w:rsidRPr="00267568">
        <w:rPr>
          <w:rFonts w:ascii="Arial" w:hAnsi="Arial" w:cs="Arial"/>
        </w:rPr>
        <w:t xml:space="preserve"> S</w:t>
      </w:r>
      <w:r w:rsidR="00143EDB" w:rsidRPr="00267568">
        <w:rPr>
          <w:rFonts w:ascii="Arial" w:hAnsi="Arial" w:cs="Arial"/>
        </w:rPr>
        <w:t>EM</w:t>
      </w:r>
      <w:r w:rsidR="004F13C7" w:rsidRPr="00267568">
        <w:rPr>
          <w:rFonts w:ascii="Arial" w:hAnsi="Arial" w:cs="Arial"/>
        </w:rPr>
        <w:t>ESTER</w:t>
      </w:r>
      <w:r w:rsidR="00143EDB" w:rsidRPr="00267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="00017DD1" w:rsidRPr="00267568">
        <w:rPr>
          <w:rFonts w:ascii="Arial" w:hAnsi="Arial" w:cs="Arial"/>
        </w:rPr>
        <w:t>.</w:t>
      </w:r>
      <w:r w:rsidR="004F13C7" w:rsidRPr="00267568">
        <w:rPr>
          <w:rFonts w:ascii="Arial" w:hAnsi="Arial" w:cs="Arial"/>
        </w:rPr>
        <w:t>TECH</w:t>
      </w:r>
      <w:r w:rsidR="004458D7" w:rsidRPr="00267568">
        <w:rPr>
          <w:rFonts w:ascii="Arial" w:hAnsi="Arial" w:cs="Arial"/>
        </w:rPr>
        <w:t>.</w:t>
      </w:r>
      <w:r w:rsidR="00017DD1" w:rsidRPr="00267568">
        <w:rPr>
          <w:rFonts w:ascii="Arial" w:hAnsi="Arial" w:cs="Arial"/>
        </w:rPr>
        <w:t xml:space="preserve"> </w:t>
      </w:r>
      <w:r w:rsidR="00A02E5E" w:rsidRPr="00267568">
        <w:rPr>
          <w:rFonts w:ascii="Arial" w:hAnsi="Arial" w:cs="Arial"/>
        </w:rPr>
        <w:t>(</w:t>
      </w:r>
      <w:r>
        <w:rPr>
          <w:rFonts w:ascii="Arial" w:hAnsi="Arial" w:cs="Arial"/>
          <w:sz w:val="22"/>
          <w:szCs w:val="22"/>
        </w:rPr>
        <w:t>SOFTWARE ENGINEERING</w:t>
      </w:r>
      <w:r w:rsidR="00A02E5E" w:rsidRPr="00267568">
        <w:rPr>
          <w:rFonts w:ascii="Arial" w:hAnsi="Arial" w:cs="Arial"/>
        </w:rPr>
        <w:t>)</w:t>
      </w:r>
    </w:p>
    <w:p w14:paraId="24A59049" w14:textId="4756DC61" w:rsidR="00143EDB" w:rsidRPr="00267568" w:rsidRDefault="004A3AEF" w:rsidP="00070EB0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IN-</w:t>
      </w:r>
      <w:r w:rsidR="002C7AFF">
        <w:rPr>
          <w:rFonts w:ascii="Arial" w:hAnsi="Arial" w:cs="Arial"/>
        </w:rPr>
        <w:t>SEMESTER</w:t>
      </w:r>
      <w:r>
        <w:rPr>
          <w:rFonts w:ascii="Arial" w:hAnsi="Arial" w:cs="Arial"/>
        </w:rPr>
        <w:t xml:space="preserve"> I</w:t>
      </w:r>
      <w:r w:rsidR="003217E1">
        <w:rPr>
          <w:rFonts w:ascii="Arial" w:hAnsi="Arial" w:cs="Arial"/>
        </w:rPr>
        <w:t>I</w:t>
      </w:r>
      <w:r w:rsidR="00533609" w:rsidRPr="00267568">
        <w:rPr>
          <w:rFonts w:ascii="Arial" w:hAnsi="Arial" w:cs="Arial"/>
        </w:rPr>
        <w:t xml:space="preserve"> </w:t>
      </w:r>
      <w:r w:rsidR="0047620D" w:rsidRPr="00267568">
        <w:rPr>
          <w:rFonts w:ascii="Arial" w:hAnsi="Arial" w:cs="Arial"/>
        </w:rPr>
        <w:t>EXAMINATION</w:t>
      </w:r>
      <w:r w:rsidR="00C202EE" w:rsidRPr="00267568">
        <w:rPr>
          <w:rFonts w:ascii="Arial" w:hAnsi="Arial" w:cs="Arial"/>
        </w:rPr>
        <w:t>,</w:t>
      </w:r>
      <w:r w:rsidR="00E66265">
        <w:rPr>
          <w:rFonts w:ascii="Arial" w:hAnsi="Arial" w:cs="Arial"/>
        </w:rPr>
        <w:t xml:space="preserve"> </w:t>
      </w:r>
      <w:r w:rsidR="001C42F7">
        <w:rPr>
          <w:rFonts w:ascii="Arial" w:hAnsi="Arial" w:cs="Arial"/>
        </w:rPr>
        <w:t>MAY</w:t>
      </w:r>
      <w:r w:rsidR="00962067">
        <w:rPr>
          <w:rFonts w:ascii="Arial" w:hAnsi="Arial" w:cs="Arial"/>
        </w:rPr>
        <w:t xml:space="preserve"> </w:t>
      </w:r>
      <w:r w:rsidR="00533609" w:rsidRPr="00267568">
        <w:rPr>
          <w:rFonts w:ascii="Arial" w:hAnsi="Arial" w:cs="Arial"/>
        </w:rPr>
        <w:t>20</w:t>
      </w:r>
      <w:r w:rsidR="00834625"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</w:p>
    <w:p w14:paraId="7E9CF5DD" w14:textId="0766C0B3" w:rsidR="00143EDB" w:rsidRPr="00267568" w:rsidRDefault="00143EDB" w:rsidP="00070EB0">
      <w:pPr>
        <w:ind w:right="-144"/>
        <w:jc w:val="center"/>
        <w:rPr>
          <w:rFonts w:ascii="Arial" w:hAnsi="Arial" w:cs="Arial"/>
          <w:sz w:val="22"/>
          <w:szCs w:val="22"/>
        </w:rPr>
      </w:pPr>
      <w:r w:rsidRPr="00267568">
        <w:rPr>
          <w:rFonts w:ascii="Arial" w:hAnsi="Arial" w:cs="Arial"/>
          <w:bCs/>
          <w:szCs w:val="22"/>
        </w:rPr>
        <w:t>SUBJECT:</w:t>
      </w:r>
      <w:r w:rsidR="005C492B" w:rsidRPr="005C492B">
        <w:t xml:space="preserve"> </w:t>
      </w:r>
      <w:r w:rsidR="005C492B" w:rsidRPr="005C492B">
        <w:rPr>
          <w:rFonts w:ascii="Arial" w:hAnsi="Arial" w:cs="Arial"/>
          <w:bCs/>
          <w:szCs w:val="22"/>
        </w:rPr>
        <w:t xml:space="preserve">Elective III: </w:t>
      </w:r>
      <w:r w:rsidR="009B520C" w:rsidRPr="009B520C">
        <w:rPr>
          <w:rFonts w:ascii="Arial" w:hAnsi="Arial" w:cs="Arial"/>
          <w:bCs/>
          <w:szCs w:val="22"/>
        </w:rPr>
        <w:t>FULL STACK WEB DEVELOPMENT</w:t>
      </w:r>
      <w:r w:rsidR="00932473" w:rsidRPr="00267568">
        <w:rPr>
          <w:rFonts w:ascii="Arial" w:hAnsi="Arial" w:cs="Arial"/>
          <w:bCs/>
          <w:szCs w:val="22"/>
        </w:rPr>
        <w:t xml:space="preserve"> [</w:t>
      </w:r>
      <w:r w:rsidR="00517675">
        <w:rPr>
          <w:rFonts w:ascii="Arial" w:hAnsi="Arial" w:cs="Arial"/>
          <w:bCs/>
          <w:szCs w:val="22"/>
        </w:rPr>
        <w:t>ICT</w:t>
      </w:r>
      <w:r w:rsidR="00932473" w:rsidRPr="00267568">
        <w:rPr>
          <w:rFonts w:ascii="Arial" w:hAnsi="Arial" w:cs="Arial"/>
          <w:bCs/>
          <w:szCs w:val="22"/>
        </w:rPr>
        <w:t xml:space="preserve"> </w:t>
      </w:r>
      <w:r w:rsidR="005C492B">
        <w:rPr>
          <w:rFonts w:ascii="Arial" w:hAnsi="Arial" w:cs="Arial"/>
          <w:bCs/>
          <w:szCs w:val="22"/>
        </w:rPr>
        <w:t>5021</w:t>
      </w:r>
      <w:r w:rsidR="00932473" w:rsidRPr="00267568">
        <w:rPr>
          <w:rFonts w:ascii="Arial" w:hAnsi="Arial" w:cs="Arial"/>
          <w:bCs/>
          <w:szCs w:val="22"/>
        </w:rPr>
        <w:t>]</w:t>
      </w:r>
    </w:p>
    <w:p w14:paraId="66912C13" w14:textId="77777777" w:rsidR="00CB2BA2" w:rsidRPr="00267568" w:rsidRDefault="00DC7B36" w:rsidP="00070EB0">
      <w:pPr>
        <w:jc w:val="center"/>
        <w:rPr>
          <w:rFonts w:ascii="Arial" w:hAnsi="Arial" w:cs="Arial"/>
          <w:b/>
          <w:sz w:val="22"/>
          <w:szCs w:val="22"/>
        </w:rPr>
      </w:pPr>
      <w:r w:rsidRPr="00267568">
        <w:rPr>
          <w:rFonts w:ascii="Arial" w:hAnsi="Arial" w:cs="Arial"/>
          <w:b/>
          <w:sz w:val="22"/>
          <w:szCs w:val="22"/>
        </w:rPr>
        <w:t>REVISED CREDIT SYSTEM</w:t>
      </w:r>
    </w:p>
    <w:p w14:paraId="6A54BA6E" w14:textId="553E1B78" w:rsidR="0051311C" w:rsidRPr="00267568" w:rsidRDefault="0051311C" w:rsidP="00070EB0">
      <w:pPr>
        <w:jc w:val="center"/>
        <w:rPr>
          <w:rFonts w:ascii="Arial" w:hAnsi="Arial" w:cs="Arial"/>
          <w:sz w:val="22"/>
          <w:szCs w:val="22"/>
        </w:rPr>
      </w:pPr>
    </w:p>
    <w:p w14:paraId="4F80EC85" w14:textId="6A427945" w:rsidR="00143EDB" w:rsidRPr="00CB2BA2" w:rsidRDefault="00000000" w:rsidP="00A246D7">
      <w:pPr>
        <w:spacing w:after="120"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CBE85C6">
          <v:rect id="_x0000_s2052" style="position:absolute;margin-left:8.25pt;margin-top:11.35pt;width:6in;height:61.9pt;z-index:1">
            <v:textbox style="mso-next-textbox:#_x0000_s2052">
              <w:txbxContent>
                <w:p w14:paraId="04B6DE65" w14:textId="77777777" w:rsidR="0029506B" w:rsidRPr="00A36A52" w:rsidRDefault="0029506B" w:rsidP="00CB2BA2">
                  <w:pPr>
                    <w:pStyle w:val="BodyText"/>
                    <w:spacing w:line="360" w:lineRule="auto"/>
                    <w:rPr>
                      <w:rFonts w:ascii="Arial" w:hAnsi="Arial" w:cs="Arial"/>
                    </w:rPr>
                  </w:pPr>
                  <w:r w:rsidRPr="00A36A52">
                    <w:rPr>
                      <w:rFonts w:ascii="Arial" w:hAnsi="Arial" w:cs="Arial"/>
                    </w:rPr>
                    <w:t>Instructions to Candidates:</w:t>
                  </w:r>
                </w:p>
                <w:p w14:paraId="767E86E1" w14:textId="77777777" w:rsidR="0029506B" w:rsidRDefault="0029506B" w:rsidP="00AD6D83">
                  <w:pPr>
                    <w:numPr>
                      <w:ilvl w:val="0"/>
                      <w:numId w:val="1"/>
                    </w:numPr>
                    <w:spacing w:line="276" w:lineRule="auto"/>
                  </w:pPr>
                  <w:r w:rsidRPr="00A36A52">
                    <w:t xml:space="preserve">Answer </w:t>
                  </w:r>
                  <w:r>
                    <w:rPr>
                      <w:b/>
                      <w:bCs/>
                    </w:rPr>
                    <w:t xml:space="preserve">ALL </w:t>
                  </w:r>
                  <w:r w:rsidRPr="00CB2BA2">
                    <w:rPr>
                      <w:bCs/>
                    </w:rPr>
                    <w:t xml:space="preserve">the </w:t>
                  </w:r>
                  <w:r w:rsidRPr="00A36A52">
                    <w:t>questions.</w:t>
                  </w:r>
                </w:p>
                <w:p w14:paraId="6F095CCC" w14:textId="77777777" w:rsidR="0029506B" w:rsidRDefault="0029506B" w:rsidP="00AD6D83">
                  <w:pPr>
                    <w:numPr>
                      <w:ilvl w:val="0"/>
                      <w:numId w:val="1"/>
                    </w:numPr>
                    <w:spacing w:line="276" w:lineRule="auto"/>
                  </w:pPr>
                  <w:r>
                    <w:t>Missing data may be suitably assumed.</w:t>
                  </w:r>
                </w:p>
              </w:txbxContent>
            </v:textbox>
          </v:rect>
        </w:pict>
      </w:r>
      <w:r w:rsidR="00143EDB" w:rsidRPr="00CB2BA2">
        <w:rPr>
          <w:rFonts w:ascii="Arial" w:hAnsi="Arial" w:cs="Arial"/>
          <w:sz w:val="22"/>
        </w:rPr>
        <w:t xml:space="preserve">Time: </w:t>
      </w:r>
      <w:r w:rsidR="00D25D94">
        <w:rPr>
          <w:rFonts w:ascii="Arial" w:hAnsi="Arial" w:cs="Arial"/>
          <w:sz w:val="22"/>
        </w:rPr>
        <w:t>1</w:t>
      </w:r>
      <w:r w:rsidR="00364DA3">
        <w:rPr>
          <w:rFonts w:ascii="Arial" w:hAnsi="Arial" w:cs="Arial"/>
          <w:sz w:val="22"/>
        </w:rPr>
        <w:t xml:space="preserve"> HOUR</w:t>
      </w:r>
      <w:r w:rsidR="00143EDB" w:rsidRPr="00CB2BA2">
        <w:rPr>
          <w:rFonts w:ascii="Arial" w:hAnsi="Arial" w:cs="Arial"/>
          <w:sz w:val="22"/>
        </w:rPr>
        <w:tab/>
      </w:r>
      <w:r w:rsidR="00143EDB" w:rsidRPr="00CB2BA2">
        <w:rPr>
          <w:rFonts w:ascii="Arial" w:hAnsi="Arial" w:cs="Arial"/>
          <w:sz w:val="22"/>
        </w:rPr>
        <w:tab/>
      </w:r>
      <w:r w:rsidR="00143EDB" w:rsidRPr="00CB2BA2">
        <w:rPr>
          <w:rFonts w:ascii="Arial" w:hAnsi="Arial" w:cs="Arial"/>
          <w:sz w:val="22"/>
        </w:rPr>
        <w:tab/>
      </w:r>
      <w:r w:rsidR="00143EDB" w:rsidRPr="00CB2BA2">
        <w:rPr>
          <w:rFonts w:ascii="Arial" w:hAnsi="Arial" w:cs="Arial"/>
          <w:sz w:val="22"/>
        </w:rPr>
        <w:tab/>
      </w:r>
      <w:r w:rsidR="00143EDB" w:rsidRPr="00CB2BA2">
        <w:rPr>
          <w:rFonts w:ascii="Arial" w:hAnsi="Arial" w:cs="Arial"/>
          <w:sz w:val="22"/>
        </w:rPr>
        <w:tab/>
      </w:r>
      <w:r w:rsidR="00143EDB" w:rsidRPr="00CB2BA2">
        <w:rPr>
          <w:rFonts w:ascii="Arial" w:hAnsi="Arial" w:cs="Arial"/>
          <w:sz w:val="22"/>
        </w:rPr>
        <w:tab/>
        <w:t xml:space="preserve">         </w:t>
      </w:r>
      <w:r w:rsidR="00A246D7">
        <w:rPr>
          <w:rFonts w:ascii="Arial" w:hAnsi="Arial" w:cs="Arial"/>
          <w:sz w:val="22"/>
        </w:rPr>
        <w:t xml:space="preserve"> </w:t>
      </w:r>
      <w:r w:rsidR="00364DA3">
        <w:rPr>
          <w:rFonts w:ascii="Arial" w:hAnsi="Arial" w:cs="Arial"/>
          <w:sz w:val="22"/>
        </w:rPr>
        <w:t xml:space="preserve">       </w:t>
      </w:r>
      <w:r w:rsidR="00143EDB" w:rsidRPr="00CB2BA2">
        <w:rPr>
          <w:rFonts w:ascii="Arial" w:hAnsi="Arial" w:cs="Arial"/>
          <w:sz w:val="22"/>
        </w:rPr>
        <w:t>MAX.</w:t>
      </w:r>
      <w:r w:rsidR="00CB2BA2" w:rsidRPr="00CB2BA2">
        <w:rPr>
          <w:rFonts w:ascii="Arial" w:hAnsi="Arial" w:cs="Arial"/>
          <w:sz w:val="22"/>
        </w:rPr>
        <w:t xml:space="preserve"> </w:t>
      </w:r>
      <w:r w:rsidR="00143EDB" w:rsidRPr="00CB2BA2">
        <w:rPr>
          <w:rFonts w:ascii="Arial" w:hAnsi="Arial" w:cs="Arial"/>
          <w:sz w:val="22"/>
        </w:rPr>
        <w:t xml:space="preserve">MARKS: </w:t>
      </w:r>
      <w:r w:rsidR="00D25D94">
        <w:rPr>
          <w:rFonts w:ascii="Arial" w:hAnsi="Arial" w:cs="Arial"/>
          <w:sz w:val="22"/>
        </w:rPr>
        <w:t>15</w:t>
      </w:r>
    </w:p>
    <w:p w14:paraId="1FFE8D00" w14:textId="77777777" w:rsidR="00501317" w:rsidRPr="00087ADD" w:rsidRDefault="00501317">
      <w:pPr>
        <w:rPr>
          <w:rFonts w:ascii="Arial" w:hAnsi="Arial" w:cs="Arial"/>
        </w:rPr>
      </w:pPr>
    </w:p>
    <w:p w14:paraId="0373F4F2" w14:textId="77777777" w:rsidR="00501317" w:rsidRPr="00087ADD" w:rsidRDefault="00501317">
      <w:pPr>
        <w:rPr>
          <w:rFonts w:ascii="Arial" w:hAnsi="Arial" w:cs="Arial"/>
        </w:rPr>
      </w:pPr>
    </w:p>
    <w:p w14:paraId="1288A762" w14:textId="77777777" w:rsidR="00501317" w:rsidRPr="00087ADD" w:rsidRDefault="00501317">
      <w:pPr>
        <w:rPr>
          <w:rFonts w:ascii="Arial" w:hAnsi="Arial" w:cs="Arial"/>
        </w:rPr>
      </w:pPr>
    </w:p>
    <w:p w14:paraId="0D6D90E6" w14:textId="77777777" w:rsidR="00235325" w:rsidRPr="00087ADD" w:rsidRDefault="00235325">
      <w:pPr>
        <w:rPr>
          <w:rFonts w:ascii="Arial" w:hAnsi="Arial" w:cs="Arial"/>
        </w:rPr>
      </w:pPr>
    </w:p>
    <w:tbl>
      <w:tblPr>
        <w:tblW w:w="10385" w:type="dxa"/>
        <w:jc w:val="center"/>
        <w:tblLook w:val="01E0" w:firstRow="1" w:lastRow="1" w:firstColumn="1" w:lastColumn="1" w:noHBand="0" w:noVBand="0"/>
      </w:tblPr>
      <w:tblGrid>
        <w:gridCol w:w="678"/>
        <w:gridCol w:w="9157"/>
        <w:gridCol w:w="550"/>
      </w:tblGrid>
      <w:tr w:rsidR="00136C2C" w:rsidRPr="00087ADD" w14:paraId="51578DB9" w14:textId="77777777" w:rsidTr="00D509E2">
        <w:trPr>
          <w:trHeight w:val="288"/>
          <w:jc w:val="center"/>
        </w:trPr>
        <w:tc>
          <w:tcPr>
            <w:tcW w:w="678" w:type="dxa"/>
            <w:shd w:val="clear" w:color="auto" w:fill="auto"/>
          </w:tcPr>
          <w:p w14:paraId="3F5C84FF" w14:textId="6FECF15C" w:rsidR="00136C2C" w:rsidRPr="00C11B91" w:rsidRDefault="00136C2C" w:rsidP="00D612F5">
            <w:pPr>
              <w:spacing w:after="240"/>
              <w:ind w:left="3" w:hanging="3"/>
            </w:pPr>
            <w:r w:rsidRPr="00C11B91">
              <w:rPr>
                <w:color w:val="000000"/>
              </w:rPr>
              <w:t>1</w:t>
            </w:r>
            <w:r w:rsidR="004F2599">
              <w:rPr>
                <w:color w:val="000000"/>
              </w:rPr>
              <w:t>.</w:t>
            </w:r>
          </w:p>
        </w:tc>
        <w:tc>
          <w:tcPr>
            <w:tcW w:w="9157" w:type="dxa"/>
            <w:shd w:val="clear" w:color="auto" w:fill="auto"/>
          </w:tcPr>
          <w:p w14:paraId="5B670260" w14:textId="42FF4810" w:rsidR="00136C2C" w:rsidRPr="00D612F5" w:rsidRDefault="0018600A" w:rsidP="00D612F5">
            <w:pPr>
              <w:jc w:val="both"/>
            </w:pPr>
            <w:r>
              <w:t>Explain advantages of using single page application over multi-page application</w:t>
            </w:r>
          </w:p>
        </w:tc>
        <w:tc>
          <w:tcPr>
            <w:tcW w:w="550" w:type="dxa"/>
            <w:shd w:val="clear" w:color="auto" w:fill="auto"/>
            <w:vAlign w:val="bottom"/>
          </w:tcPr>
          <w:p w14:paraId="19D3119E" w14:textId="4BF7E30E" w:rsidR="00136C2C" w:rsidRPr="00C11B91" w:rsidRDefault="002F5274" w:rsidP="00D612F5">
            <w:pPr>
              <w:spacing w:after="2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136C2C" w:rsidRPr="00C11B91">
              <w:rPr>
                <w:rFonts w:ascii="Arial" w:hAnsi="Arial" w:cs="Arial"/>
                <w:b/>
              </w:rPr>
              <w:t>M</w:t>
            </w:r>
          </w:p>
        </w:tc>
      </w:tr>
      <w:tr w:rsidR="00136C2C" w:rsidRPr="00087ADD" w14:paraId="5DA2AE43" w14:textId="77777777" w:rsidTr="00D509E2">
        <w:trPr>
          <w:trHeight w:val="288"/>
          <w:jc w:val="center"/>
        </w:trPr>
        <w:tc>
          <w:tcPr>
            <w:tcW w:w="678" w:type="dxa"/>
            <w:shd w:val="clear" w:color="auto" w:fill="auto"/>
          </w:tcPr>
          <w:p w14:paraId="26E4DC4F" w14:textId="4C915871" w:rsidR="00136C2C" w:rsidRPr="00C11B91" w:rsidRDefault="004F2599" w:rsidP="00D612F5">
            <w:pPr>
              <w:spacing w:after="240"/>
              <w:ind w:left="3" w:hanging="3"/>
            </w:pPr>
            <w:r>
              <w:t>2.</w:t>
            </w:r>
          </w:p>
        </w:tc>
        <w:tc>
          <w:tcPr>
            <w:tcW w:w="9157" w:type="dxa"/>
            <w:shd w:val="clear" w:color="auto" w:fill="auto"/>
          </w:tcPr>
          <w:p w14:paraId="1471E96C" w14:textId="3787F330" w:rsidR="00DC6ECB" w:rsidRDefault="00DC6ECB" w:rsidP="00D612F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  <w:r>
              <w:t>For the webpage shown in</w:t>
            </w:r>
            <w:r w:rsidR="001E1CA9">
              <w:t xml:space="preserve"> </w:t>
            </w:r>
            <w:r w:rsidR="00AF00E0">
              <w:t xml:space="preserve">Figure </w:t>
            </w:r>
            <w:r w:rsidR="00493731">
              <w:t>1</w:t>
            </w:r>
            <w:r w:rsidR="006750BB">
              <w:t>, i</w:t>
            </w:r>
            <w:r w:rsidR="001E1CA9">
              <w:t xml:space="preserve">dentify the </w:t>
            </w:r>
            <w:r>
              <w:t>following:</w:t>
            </w:r>
          </w:p>
          <w:p w14:paraId="34DBB867" w14:textId="00285239" w:rsidR="00DC6ECB" w:rsidRDefault="00DC6ECB" w:rsidP="00DC6ECB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textAlignment w:val="baseline"/>
            </w:pPr>
            <w:r>
              <w:t>Various react components.</w:t>
            </w:r>
          </w:p>
          <w:p w14:paraId="6C0039F9" w14:textId="7F56EF00" w:rsidR="00AF00E0" w:rsidRDefault="00DC6ECB" w:rsidP="00DC6ECB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textAlignment w:val="baseline"/>
            </w:pPr>
            <w:r>
              <w:t>D</w:t>
            </w:r>
            <w:r w:rsidR="001E1CA9">
              <w:t xml:space="preserve">ifferent </w:t>
            </w:r>
            <w:r>
              <w:t>states and properties</w:t>
            </w:r>
            <w:r w:rsidR="001E1CA9">
              <w:t xml:space="preserve"> </w:t>
            </w:r>
          </w:p>
          <w:p w14:paraId="35583E42" w14:textId="79A3E991" w:rsidR="00DC6ECB" w:rsidRDefault="00DC6ECB" w:rsidP="00DC6ECB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0" w:beforeAutospacing="0" w:after="0" w:afterAutospacing="0"/>
              <w:textAlignment w:val="baseline"/>
            </w:pPr>
            <w:r>
              <w:t xml:space="preserve">Identify where each state should </w:t>
            </w:r>
            <w:proofErr w:type="gramStart"/>
            <w:r>
              <w:t>reside</w:t>
            </w:r>
            <w:proofErr w:type="gramEnd"/>
          </w:p>
          <w:p w14:paraId="0071B2F2" w14:textId="77777777" w:rsidR="00AF00E0" w:rsidRDefault="00AF00E0" w:rsidP="00D612F5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</w:p>
          <w:p w14:paraId="53CF4329" w14:textId="408A73E0" w:rsidR="006F73F7" w:rsidRDefault="002F5274" w:rsidP="002F5274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</w:pPr>
            <w:r>
              <w:fldChar w:fldCharType="begin"/>
            </w:r>
            <w:r>
              <w:instrText xml:space="preserve"> INCLUDEPICTURE "https://www.rnexamples.com/files/ReactNative/159614042617702352_5f232b8a4d609.png"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"https://www.rnexamples.com/files/ReactNative/159614042617702352_5f232b8a4d609.png"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"https://www.rnexamples.com/files/ReactNative/159614042617702352_5f232b8a4d609.png" \* MERGEFORMATINET </w:instrText>
            </w:r>
            <w:r w:rsidR="00000000">
              <w:fldChar w:fldCharType="separate"/>
            </w:r>
            <w:r w:rsidR="009A53F7">
              <w:pict w14:anchorId="76550F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React native simple profile list ui example template" style="width:161.6pt;height:179.15pt">
                  <v:imagedata r:id="rId8" r:href="rId9" croptop="2255f" cropbottom="29597f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2442678E" w14:textId="7146F72B" w:rsidR="00AF00E0" w:rsidRPr="00AF00E0" w:rsidRDefault="00AF00E0" w:rsidP="00BE18EF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i/>
                <w:iCs/>
              </w:rPr>
            </w:pPr>
            <w:r w:rsidRPr="00AF00E0">
              <w:rPr>
                <w:i/>
                <w:iCs/>
              </w:rPr>
              <w:t xml:space="preserve">Figure </w:t>
            </w:r>
            <w:r w:rsidR="00493731">
              <w:rPr>
                <w:i/>
                <w:iCs/>
              </w:rPr>
              <w:t>1</w:t>
            </w:r>
          </w:p>
        </w:tc>
        <w:tc>
          <w:tcPr>
            <w:tcW w:w="550" w:type="dxa"/>
            <w:shd w:val="clear" w:color="auto" w:fill="auto"/>
            <w:vAlign w:val="bottom"/>
          </w:tcPr>
          <w:p w14:paraId="228B860F" w14:textId="11B2DD08" w:rsidR="00136C2C" w:rsidRPr="00C11B91" w:rsidRDefault="00942419" w:rsidP="00D612F5">
            <w:pPr>
              <w:spacing w:after="2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  <w:r w:rsidR="00136C2C" w:rsidRPr="00C11B91">
              <w:rPr>
                <w:rFonts w:ascii="Arial" w:hAnsi="Arial" w:cs="Arial"/>
                <w:b/>
              </w:rPr>
              <w:t>M</w:t>
            </w:r>
          </w:p>
        </w:tc>
      </w:tr>
      <w:tr w:rsidR="00136C2C" w:rsidRPr="00087ADD" w14:paraId="68D8D2C1" w14:textId="77777777" w:rsidTr="00D509E2">
        <w:trPr>
          <w:trHeight w:val="332"/>
          <w:jc w:val="center"/>
        </w:trPr>
        <w:tc>
          <w:tcPr>
            <w:tcW w:w="678" w:type="dxa"/>
            <w:shd w:val="clear" w:color="auto" w:fill="auto"/>
          </w:tcPr>
          <w:p w14:paraId="60713009" w14:textId="6A7AB8F0" w:rsidR="00136C2C" w:rsidRPr="00C11B91" w:rsidRDefault="004F2599" w:rsidP="00D612F5">
            <w:pPr>
              <w:spacing w:after="240"/>
              <w:ind w:left="3" w:hanging="3"/>
            </w:pPr>
            <w:r>
              <w:t>3.</w:t>
            </w:r>
          </w:p>
        </w:tc>
        <w:tc>
          <w:tcPr>
            <w:tcW w:w="9157" w:type="dxa"/>
            <w:shd w:val="clear" w:color="auto" w:fill="auto"/>
          </w:tcPr>
          <w:p w14:paraId="5D49985C" w14:textId="012AC077" w:rsidR="00136C2C" w:rsidRPr="00D612F5" w:rsidRDefault="00464A3D" w:rsidP="00D612F5">
            <w:pPr>
              <w:jc w:val="both"/>
            </w:pPr>
            <w:r>
              <w:t xml:space="preserve">Create a simple react component </w:t>
            </w:r>
            <w:r w:rsidR="00170DF7">
              <w:t xml:space="preserve">named “user” </w:t>
            </w:r>
            <w:r>
              <w:t>which will return one row of a table with two columns</w:t>
            </w:r>
            <w:r w:rsidR="00170DF7">
              <w:t xml:space="preserve">, </w:t>
            </w:r>
            <w:proofErr w:type="gramStart"/>
            <w:r w:rsidR="00170DF7">
              <w:t>name</w:t>
            </w:r>
            <w:proofErr w:type="gramEnd"/>
            <w:r w:rsidR="00170DF7">
              <w:t xml:space="preserve"> and role</w:t>
            </w:r>
            <w:r w:rsidR="000537A3">
              <w:t>.</w:t>
            </w:r>
          </w:p>
        </w:tc>
        <w:tc>
          <w:tcPr>
            <w:tcW w:w="550" w:type="dxa"/>
            <w:shd w:val="clear" w:color="auto" w:fill="auto"/>
            <w:vAlign w:val="bottom"/>
          </w:tcPr>
          <w:p w14:paraId="6B66FBDA" w14:textId="5E2C25B4" w:rsidR="00136C2C" w:rsidRPr="00C11B91" w:rsidRDefault="00E03A19" w:rsidP="00D612F5">
            <w:pPr>
              <w:spacing w:after="2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136C2C" w:rsidRPr="00C11B91">
              <w:rPr>
                <w:rFonts w:ascii="Arial" w:hAnsi="Arial" w:cs="Arial"/>
                <w:b/>
              </w:rPr>
              <w:t>M</w:t>
            </w:r>
          </w:p>
        </w:tc>
      </w:tr>
      <w:tr w:rsidR="00136C2C" w:rsidRPr="00087ADD" w14:paraId="335E6FBE" w14:textId="77777777" w:rsidTr="00D509E2">
        <w:trPr>
          <w:trHeight w:val="288"/>
          <w:jc w:val="center"/>
        </w:trPr>
        <w:tc>
          <w:tcPr>
            <w:tcW w:w="678" w:type="dxa"/>
            <w:shd w:val="clear" w:color="auto" w:fill="auto"/>
          </w:tcPr>
          <w:p w14:paraId="1B905E30" w14:textId="67B41384" w:rsidR="00136C2C" w:rsidRPr="00C11B91" w:rsidRDefault="004F2599" w:rsidP="00D612F5">
            <w:pPr>
              <w:spacing w:after="240"/>
              <w:ind w:left="3" w:hanging="3"/>
            </w:pPr>
            <w:r>
              <w:t>4.</w:t>
            </w:r>
          </w:p>
        </w:tc>
        <w:tc>
          <w:tcPr>
            <w:tcW w:w="9157" w:type="dxa"/>
            <w:shd w:val="clear" w:color="auto" w:fill="auto"/>
          </w:tcPr>
          <w:p w14:paraId="0C7A0765" w14:textId="7A9EC4C1" w:rsidR="00C862F3" w:rsidRPr="00D612F5" w:rsidRDefault="00ED4D13" w:rsidP="00493731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W</w:t>
            </w:r>
            <w:r w:rsidR="001D3367">
              <w:rPr>
                <w:lang w:val="en-IN"/>
              </w:rPr>
              <w:t xml:space="preserve">ith an appropriate example, differentiate between linking and embedding in </w:t>
            </w:r>
            <w:proofErr w:type="spellStart"/>
            <w:r w:rsidR="001D3367">
              <w:rPr>
                <w:lang w:val="en-IN"/>
              </w:rPr>
              <w:t>MongoDb</w:t>
            </w:r>
            <w:proofErr w:type="spellEnd"/>
            <w:r w:rsidR="001D3367">
              <w:rPr>
                <w:lang w:val="en-IN"/>
              </w:rPr>
              <w:t>.</w:t>
            </w:r>
          </w:p>
        </w:tc>
        <w:tc>
          <w:tcPr>
            <w:tcW w:w="550" w:type="dxa"/>
            <w:shd w:val="clear" w:color="auto" w:fill="auto"/>
            <w:vAlign w:val="bottom"/>
          </w:tcPr>
          <w:p w14:paraId="407A6AC2" w14:textId="7DBDA1A8" w:rsidR="00136C2C" w:rsidRPr="00C11B91" w:rsidRDefault="00DA1AC0" w:rsidP="00D612F5">
            <w:pPr>
              <w:spacing w:after="2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136C2C" w:rsidRPr="00C11B91">
              <w:rPr>
                <w:rFonts w:ascii="Arial" w:hAnsi="Arial" w:cs="Arial"/>
                <w:b/>
              </w:rPr>
              <w:t>M</w:t>
            </w:r>
          </w:p>
        </w:tc>
      </w:tr>
      <w:tr w:rsidR="00493731" w:rsidRPr="00087ADD" w14:paraId="0BA220EA" w14:textId="77777777" w:rsidTr="00D509E2">
        <w:trPr>
          <w:trHeight w:val="288"/>
          <w:jc w:val="center"/>
        </w:trPr>
        <w:tc>
          <w:tcPr>
            <w:tcW w:w="678" w:type="dxa"/>
            <w:shd w:val="clear" w:color="auto" w:fill="auto"/>
          </w:tcPr>
          <w:p w14:paraId="062370C5" w14:textId="443AF4B7" w:rsidR="00493731" w:rsidRDefault="00493731" w:rsidP="00493731">
            <w:pPr>
              <w:spacing w:after="240"/>
              <w:ind w:left="3" w:hanging="3"/>
            </w:pPr>
            <w:r>
              <w:t>5.</w:t>
            </w:r>
          </w:p>
        </w:tc>
        <w:tc>
          <w:tcPr>
            <w:tcW w:w="9157" w:type="dxa"/>
            <w:shd w:val="clear" w:color="auto" w:fill="auto"/>
          </w:tcPr>
          <w:p w14:paraId="3B04F3F4" w14:textId="440A8EAE" w:rsidR="00493731" w:rsidRPr="00D04910" w:rsidRDefault="00493731" w:rsidP="00493731">
            <w:pPr>
              <w:autoSpaceDE w:val="0"/>
              <w:jc w:val="both"/>
            </w:pPr>
            <w:r w:rsidRPr="00D04910">
              <w:t>Implement the following using MongoDB query language</w:t>
            </w:r>
            <w:r>
              <w:t>. The s</w:t>
            </w:r>
            <w:r w:rsidRPr="00D04910">
              <w:t>tudent d</w:t>
            </w:r>
            <w:r>
              <w:t>ocuments inside</w:t>
            </w:r>
            <w:r w:rsidRPr="00D04910">
              <w:t xml:space="preserve"> </w:t>
            </w:r>
            <w:proofErr w:type="gramStart"/>
            <w:r w:rsidRPr="00D04910">
              <w:t>students</w:t>
            </w:r>
            <w:proofErr w:type="gramEnd"/>
            <w:r w:rsidRPr="00D04910">
              <w:t xml:space="preserve"> </w:t>
            </w:r>
            <w:r w:rsidR="00386A81" w:rsidRPr="00D04910">
              <w:t xml:space="preserve">collection </w:t>
            </w:r>
            <w:r w:rsidR="00386A81">
              <w:t>of</w:t>
            </w:r>
            <w:r>
              <w:t xml:space="preserve"> </w:t>
            </w:r>
            <w:r w:rsidRPr="00D04910">
              <w:t>‘</w:t>
            </w:r>
            <w:proofErr w:type="spellStart"/>
            <w:r w:rsidRPr="00D04910">
              <w:t>mydb</w:t>
            </w:r>
            <w:proofErr w:type="spellEnd"/>
            <w:r w:rsidRPr="00D04910">
              <w:t xml:space="preserve">’ database </w:t>
            </w:r>
            <w:r>
              <w:t>is shown in Fig 2</w:t>
            </w:r>
            <w:r w:rsidRPr="00D04910">
              <w:t>.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16"/>
              <w:gridCol w:w="896"/>
              <w:gridCol w:w="963"/>
            </w:tblGrid>
            <w:tr w:rsidR="00A35F9F" w:rsidRPr="00D04910" w14:paraId="59F1AD5F" w14:textId="77777777" w:rsidTr="00CB276C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1E0442C1" w14:textId="77777777" w:rsidR="00A35F9F" w:rsidRPr="00D04910" w:rsidRDefault="00A35F9F" w:rsidP="00493731">
                  <w:pPr>
                    <w:autoSpaceDE w:val="0"/>
                    <w:jc w:val="both"/>
                    <w:rPr>
                      <w:b/>
                    </w:rPr>
                  </w:pPr>
                  <w:r w:rsidRPr="00D04910">
                    <w:rPr>
                      <w:b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481A07C" w14:textId="77777777" w:rsidR="00A35F9F" w:rsidRPr="00D04910" w:rsidRDefault="00A35F9F" w:rsidP="00493731">
                  <w:pPr>
                    <w:autoSpaceDE w:val="0"/>
                    <w:jc w:val="both"/>
                    <w:rPr>
                      <w:b/>
                    </w:rPr>
                  </w:pPr>
                  <w:r w:rsidRPr="00D04910">
                    <w:rPr>
                      <w:b/>
                    </w:rPr>
                    <w:t>Marks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BF67BA2" w14:textId="77777777" w:rsidR="00A35F9F" w:rsidRPr="00D04910" w:rsidRDefault="00A35F9F" w:rsidP="00493731">
                  <w:pPr>
                    <w:autoSpaceDE w:val="0"/>
                    <w:jc w:val="both"/>
                    <w:rPr>
                      <w:b/>
                    </w:rPr>
                  </w:pPr>
                  <w:r w:rsidRPr="00D04910">
                    <w:rPr>
                      <w:b/>
                    </w:rPr>
                    <w:t>Section</w:t>
                  </w:r>
                </w:p>
              </w:tc>
            </w:tr>
            <w:tr w:rsidR="00A35F9F" w:rsidRPr="00D04910" w14:paraId="4B1984B8" w14:textId="77777777" w:rsidTr="00CB276C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1B1BD9ED" w14:textId="77777777" w:rsidR="00A35F9F" w:rsidRPr="00D04910" w:rsidRDefault="00A35F9F" w:rsidP="00493731">
                  <w:pPr>
                    <w:autoSpaceDE w:val="0"/>
                    <w:jc w:val="both"/>
                  </w:pPr>
                  <w:r w:rsidRPr="00D04910">
                    <w:t>XX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6841531" w14:textId="77777777" w:rsidR="00A35F9F" w:rsidRPr="00D04910" w:rsidRDefault="00A35F9F" w:rsidP="00493731">
                  <w:pPr>
                    <w:autoSpaceDE w:val="0"/>
                    <w:jc w:val="both"/>
                  </w:pPr>
                  <w:r w:rsidRPr="00D04910">
                    <w:t>100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42DC633" w14:textId="77777777" w:rsidR="00A35F9F" w:rsidRPr="00D04910" w:rsidRDefault="00A35F9F" w:rsidP="00493731">
                  <w:pPr>
                    <w:autoSpaceDE w:val="0"/>
                    <w:jc w:val="both"/>
                  </w:pPr>
                  <w:r w:rsidRPr="00D04910">
                    <w:t>A</w:t>
                  </w:r>
                </w:p>
              </w:tc>
            </w:tr>
            <w:tr w:rsidR="00A35F9F" w:rsidRPr="00D04910" w14:paraId="7F31409E" w14:textId="77777777" w:rsidTr="00CB276C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41527725" w14:textId="77777777" w:rsidR="00A35F9F" w:rsidRPr="00D04910" w:rsidRDefault="00A35F9F" w:rsidP="00493731">
                  <w:pPr>
                    <w:autoSpaceDE w:val="0"/>
                    <w:jc w:val="both"/>
                  </w:pPr>
                  <w:r w:rsidRPr="00D04910">
                    <w:t>YY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3B19B57" w14:textId="77777777" w:rsidR="00A35F9F" w:rsidRPr="00D04910" w:rsidRDefault="00A35F9F" w:rsidP="00493731">
                  <w:pPr>
                    <w:autoSpaceDE w:val="0"/>
                    <w:jc w:val="both"/>
                  </w:pPr>
                  <w:r w:rsidRPr="00D04910">
                    <w:t>200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FA1045E" w14:textId="77777777" w:rsidR="00A35F9F" w:rsidRPr="00D04910" w:rsidRDefault="00A35F9F" w:rsidP="00493731">
                  <w:pPr>
                    <w:autoSpaceDE w:val="0"/>
                    <w:jc w:val="both"/>
                  </w:pPr>
                  <w:r w:rsidRPr="00D04910">
                    <w:t>A</w:t>
                  </w:r>
                </w:p>
              </w:tc>
            </w:tr>
            <w:tr w:rsidR="00A35F9F" w:rsidRPr="00D04910" w14:paraId="208696CC" w14:textId="77777777" w:rsidTr="00CB276C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14:paraId="635D9B46" w14:textId="77777777" w:rsidR="00A35F9F" w:rsidRPr="00D04910" w:rsidRDefault="00A35F9F" w:rsidP="00493731">
                  <w:pPr>
                    <w:autoSpaceDE w:val="0"/>
                    <w:jc w:val="both"/>
                  </w:pPr>
                  <w:r w:rsidRPr="00D04910">
                    <w:t>PP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91AB794" w14:textId="77777777" w:rsidR="00A35F9F" w:rsidRPr="00D04910" w:rsidRDefault="00A35F9F" w:rsidP="00493731">
                  <w:pPr>
                    <w:autoSpaceDE w:val="0"/>
                    <w:jc w:val="both"/>
                  </w:pPr>
                  <w:r w:rsidRPr="00D04910">
                    <w:t>300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10178DD" w14:textId="77777777" w:rsidR="00A35F9F" w:rsidRPr="00D04910" w:rsidRDefault="00A35F9F" w:rsidP="00493731">
                  <w:pPr>
                    <w:autoSpaceDE w:val="0"/>
                    <w:jc w:val="both"/>
                  </w:pPr>
                  <w:r w:rsidRPr="00D04910">
                    <w:t>B</w:t>
                  </w:r>
                </w:p>
              </w:tc>
            </w:tr>
          </w:tbl>
          <w:p w14:paraId="6653C1C9" w14:textId="6410702B" w:rsidR="00493731" w:rsidRDefault="00493731" w:rsidP="00386A81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</w:pPr>
            <w:r>
              <w:rPr>
                <w:i/>
                <w:iCs/>
              </w:rPr>
              <w:t>F</w:t>
            </w:r>
            <w:r w:rsidRPr="00AF00E0">
              <w:rPr>
                <w:i/>
                <w:iCs/>
              </w:rPr>
              <w:t xml:space="preserve">igure </w:t>
            </w:r>
            <w:r>
              <w:rPr>
                <w:i/>
                <w:iCs/>
              </w:rPr>
              <w:t>1</w:t>
            </w:r>
          </w:p>
          <w:p w14:paraId="094EEE46" w14:textId="5A5A365F" w:rsidR="00493731" w:rsidRPr="00D04910" w:rsidRDefault="00386A81" w:rsidP="00493731">
            <w:pPr>
              <w:numPr>
                <w:ilvl w:val="0"/>
                <w:numId w:val="31"/>
              </w:numPr>
              <w:autoSpaceDE w:val="0"/>
              <w:jc w:val="both"/>
            </w:pPr>
            <w:r>
              <w:t>I</w:t>
            </w:r>
            <w:r w:rsidR="00493731" w:rsidRPr="00D04910">
              <w:t xml:space="preserve">nsert a new </w:t>
            </w:r>
            <w:r>
              <w:t xml:space="preserve">student </w:t>
            </w:r>
            <w:r w:rsidR="00493731" w:rsidRPr="00D04910">
              <w:t>document (ZZ, 200, B)</w:t>
            </w:r>
          </w:p>
          <w:p w14:paraId="18A9D903" w14:textId="42700A1D" w:rsidR="00493731" w:rsidRPr="00BE18EF" w:rsidRDefault="00A35F9F" w:rsidP="00493731">
            <w:pPr>
              <w:numPr>
                <w:ilvl w:val="0"/>
                <w:numId w:val="31"/>
              </w:numPr>
              <w:autoSpaceDE w:val="0"/>
              <w:jc w:val="both"/>
            </w:pPr>
            <w:r>
              <w:t xml:space="preserve">Find the students who </w:t>
            </w:r>
            <w:r w:rsidR="00727A1B">
              <w:t>have scored less than 150 marks</w:t>
            </w:r>
          </w:p>
        </w:tc>
        <w:tc>
          <w:tcPr>
            <w:tcW w:w="550" w:type="dxa"/>
            <w:shd w:val="clear" w:color="auto" w:fill="auto"/>
            <w:vAlign w:val="bottom"/>
          </w:tcPr>
          <w:p w14:paraId="46F6F858" w14:textId="04E7C1C7" w:rsidR="00493731" w:rsidRDefault="00591492" w:rsidP="00493731">
            <w:pPr>
              <w:spacing w:after="24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493731" w:rsidRPr="00C11B91">
              <w:rPr>
                <w:rFonts w:ascii="Arial" w:hAnsi="Arial" w:cs="Arial"/>
                <w:b/>
              </w:rPr>
              <w:t>M</w:t>
            </w:r>
          </w:p>
        </w:tc>
      </w:tr>
      <w:tr w:rsidR="00493731" w:rsidRPr="00170DF7" w14:paraId="03729901" w14:textId="77777777" w:rsidTr="00D509E2">
        <w:trPr>
          <w:trHeight w:val="288"/>
          <w:jc w:val="center"/>
        </w:trPr>
        <w:tc>
          <w:tcPr>
            <w:tcW w:w="678" w:type="dxa"/>
            <w:shd w:val="clear" w:color="auto" w:fill="auto"/>
          </w:tcPr>
          <w:p w14:paraId="0E8079C0" w14:textId="77777777" w:rsidR="00493731" w:rsidRPr="00170DF7" w:rsidRDefault="00493731" w:rsidP="00493731">
            <w:pPr>
              <w:spacing w:after="240"/>
              <w:ind w:left="3" w:hanging="3"/>
              <w:rPr>
                <w:color w:val="000000"/>
              </w:rPr>
            </w:pPr>
          </w:p>
        </w:tc>
        <w:tc>
          <w:tcPr>
            <w:tcW w:w="9157" w:type="dxa"/>
            <w:shd w:val="clear" w:color="auto" w:fill="auto"/>
          </w:tcPr>
          <w:p w14:paraId="71CB617C" w14:textId="3E76EC53" w:rsidR="00493731" w:rsidRPr="00170DF7" w:rsidRDefault="00493731" w:rsidP="00A3768C">
            <w:pPr>
              <w:autoSpaceDE w:val="0"/>
              <w:jc w:val="center"/>
            </w:pPr>
            <w:r w:rsidRPr="00170DF7">
              <w:t>************</w:t>
            </w:r>
          </w:p>
        </w:tc>
        <w:tc>
          <w:tcPr>
            <w:tcW w:w="550" w:type="dxa"/>
            <w:shd w:val="clear" w:color="auto" w:fill="auto"/>
            <w:vAlign w:val="bottom"/>
          </w:tcPr>
          <w:p w14:paraId="2267CEBB" w14:textId="77777777" w:rsidR="00493731" w:rsidRPr="00170DF7" w:rsidRDefault="00493731" w:rsidP="00493731">
            <w:pPr>
              <w:spacing w:after="240"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2E10D857" w14:textId="77777777" w:rsidR="00CD7E43" w:rsidRPr="00170DF7" w:rsidRDefault="00CD7E43" w:rsidP="000A2587">
      <w:pPr>
        <w:sectPr w:rsidR="00CD7E43" w:rsidRPr="00170DF7" w:rsidSect="00646859">
          <w:footerReference w:type="default" r:id="rId10"/>
          <w:headerReference w:type="first" r:id="rId11"/>
          <w:footerReference w:type="first" r:id="rId12"/>
          <w:pgSz w:w="11909" w:h="16834" w:code="9"/>
          <w:pgMar w:top="864" w:right="1440" w:bottom="864" w:left="1440" w:header="576" w:footer="720" w:gutter="0"/>
          <w:cols w:space="720"/>
          <w:titlePg/>
          <w:docGrid w:linePitch="360"/>
        </w:sectPr>
      </w:pPr>
    </w:p>
    <w:p w14:paraId="490BB4B2" w14:textId="0A8E7283" w:rsidR="00170DF7" w:rsidRPr="00170DF7" w:rsidRDefault="00170DF7" w:rsidP="00170DF7">
      <w:pPr>
        <w:rPr>
          <w:b/>
          <w:bCs/>
        </w:rPr>
      </w:pPr>
      <w:r w:rsidRPr="00170DF7">
        <w:rPr>
          <w:b/>
          <w:bCs/>
        </w:rPr>
        <w:lastRenderedPageBreak/>
        <w:t>Q3. Sample React Component</w:t>
      </w:r>
    </w:p>
    <w:p w14:paraId="4DFD6F3E" w14:textId="20F74480" w:rsidR="00170DF7" w:rsidRPr="00170DF7" w:rsidRDefault="00170DF7" w:rsidP="00170DF7">
      <w:r w:rsidRPr="00170DF7">
        <w:t>import React from 'react</w:t>
      </w:r>
      <w:proofErr w:type="gramStart"/>
      <w:r w:rsidRPr="00170DF7">
        <w:t>';</w:t>
      </w:r>
      <w:proofErr w:type="gramEnd"/>
    </w:p>
    <w:p w14:paraId="0EA18D05" w14:textId="77777777" w:rsidR="00170DF7" w:rsidRPr="00170DF7" w:rsidRDefault="00170DF7" w:rsidP="00170DF7"/>
    <w:p w14:paraId="66ABB714" w14:textId="77777777" w:rsidR="00170DF7" w:rsidRPr="00170DF7" w:rsidRDefault="00170DF7" w:rsidP="00170DF7">
      <w:r w:rsidRPr="00170DF7">
        <w:t xml:space="preserve">const </w:t>
      </w:r>
      <w:proofErr w:type="spellStart"/>
      <w:r w:rsidRPr="00170DF7">
        <w:t>HelloWorldComponent</w:t>
      </w:r>
      <w:proofErr w:type="spellEnd"/>
      <w:r w:rsidRPr="00170DF7">
        <w:t xml:space="preserve"> = () =&gt; {</w:t>
      </w:r>
    </w:p>
    <w:p w14:paraId="649B784B" w14:textId="77777777" w:rsidR="00170DF7" w:rsidRPr="00170DF7" w:rsidRDefault="00170DF7" w:rsidP="00170DF7">
      <w:r w:rsidRPr="00170DF7">
        <w:t xml:space="preserve">    return </w:t>
      </w:r>
      <w:proofErr w:type="gramStart"/>
      <w:r w:rsidRPr="00170DF7">
        <w:t>( &lt;</w:t>
      </w:r>
      <w:proofErr w:type="gramEnd"/>
      <w:r w:rsidRPr="00170DF7">
        <w:t>h1&gt;Hello World&lt;/h1&gt; );</w:t>
      </w:r>
    </w:p>
    <w:p w14:paraId="3B62C304" w14:textId="77777777" w:rsidR="00170DF7" w:rsidRDefault="00170DF7" w:rsidP="00170DF7">
      <w:r w:rsidRPr="00170DF7">
        <w:t>}</w:t>
      </w:r>
    </w:p>
    <w:p w14:paraId="56E04E43" w14:textId="77777777" w:rsidR="00170DF7" w:rsidRPr="00170DF7" w:rsidRDefault="00170DF7" w:rsidP="00170DF7">
      <w:r w:rsidRPr="00170DF7">
        <w:t xml:space="preserve"> </w:t>
      </w:r>
    </w:p>
    <w:p w14:paraId="0AC9DA0B" w14:textId="76274A10" w:rsidR="00900E48" w:rsidRDefault="00170DF7" w:rsidP="00170DF7">
      <w:r w:rsidRPr="00170DF7">
        <w:t xml:space="preserve">export default </w:t>
      </w:r>
      <w:proofErr w:type="spellStart"/>
      <w:proofErr w:type="gramStart"/>
      <w:r w:rsidRPr="00170DF7">
        <w:t>HelloWorldComponent</w:t>
      </w:r>
      <w:proofErr w:type="spellEnd"/>
      <w:r w:rsidRPr="00170DF7">
        <w:t>;</w:t>
      </w:r>
      <w:proofErr w:type="gramEnd"/>
    </w:p>
    <w:p w14:paraId="1DDCA994" w14:textId="77777777" w:rsidR="00A3768C" w:rsidRDefault="00A3768C" w:rsidP="00170DF7"/>
    <w:p w14:paraId="1AB6D5F3" w14:textId="144B338A" w:rsidR="00A3768C" w:rsidRPr="00636ECB" w:rsidRDefault="00A3768C" w:rsidP="00170DF7">
      <w:pPr>
        <w:rPr>
          <w:b/>
          <w:bCs/>
        </w:rPr>
      </w:pPr>
      <w:r w:rsidRPr="00636ECB">
        <w:rPr>
          <w:b/>
          <w:bCs/>
        </w:rPr>
        <w:t>Q5</w:t>
      </w:r>
      <w:r w:rsidR="00636ECB" w:rsidRPr="00636ECB">
        <w:rPr>
          <w:b/>
          <w:bCs/>
        </w:rPr>
        <w:t>.</w:t>
      </w:r>
    </w:p>
    <w:p w14:paraId="0866009E" w14:textId="3D2CEB11" w:rsidR="00636ECB" w:rsidRPr="00636ECB" w:rsidRDefault="00636ECB" w:rsidP="00636ECB">
      <w:pPr>
        <w:rPr>
          <w:lang w:val="en-IN"/>
        </w:rPr>
      </w:pPr>
      <w:r w:rsidRPr="00636ECB">
        <w:t>db.&lt;collection</w:t>
      </w:r>
      <w:proofErr w:type="gramStart"/>
      <w:r w:rsidRPr="00636ECB">
        <w:t>&gt;.</w:t>
      </w:r>
      <w:proofErr w:type="spellStart"/>
      <w:r w:rsidRPr="00636ECB">
        <w:t>insertOne</w:t>
      </w:r>
      <w:proofErr w:type="spellEnd"/>
      <w:proofErr w:type="gramEnd"/>
      <w:r w:rsidRPr="00636ECB">
        <w:t>({&lt;field&gt;:&lt;value&gt;</w:t>
      </w:r>
      <w:r w:rsidR="009A53F7">
        <w:t>}</w:t>
      </w:r>
      <w:r w:rsidRPr="00636ECB">
        <w:t>)</w:t>
      </w:r>
    </w:p>
    <w:p w14:paraId="5EAB9C00" w14:textId="3E501114" w:rsidR="00203E5F" w:rsidRDefault="00203E5F" w:rsidP="00203E5F">
      <w:r w:rsidRPr="00DE231B">
        <w:t>db.</w:t>
      </w:r>
      <w:r w:rsidRPr="00636ECB">
        <w:t>&lt;collection</w:t>
      </w:r>
      <w:proofErr w:type="gramStart"/>
      <w:r w:rsidRPr="00636ECB">
        <w:t>&gt;</w:t>
      </w:r>
      <w:r w:rsidRPr="00DE231B">
        <w:t>.find</w:t>
      </w:r>
      <w:proofErr w:type="gramEnd"/>
      <w:r w:rsidRPr="00DE231B">
        <w:t>({</w:t>
      </w:r>
      <w:r>
        <w:t>&lt;field&gt;</w:t>
      </w:r>
      <w:r w:rsidRPr="00DE231B">
        <w:t xml:space="preserve"> : {$</w:t>
      </w:r>
      <w:proofErr w:type="spellStart"/>
      <w:r w:rsidRPr="00DE231B">
        <w:t>lt</w:t>
      </w:r>
      <w:proofErr w:type="spellEnd"/>
      <w:r w:rsidRPr="00DE231B">
        <w:t xml:space="preserve"> : </w:t>
      </w:r>
      <w:r>
        <w:t>&lt;value&gt;</w:t>
      </w:r>
      <w:r w:rsidRPr="00DE231B">
        <w:t>}})</w:t>
      </w:r>
    </w:p>
    <w:p w14:paraId="08A8A4E9" w14:textId="465024AA" w:rsidR="00907B7A" w:rsidRPr="00170DF7" w:rsidRDefault="008B5486" w:rsidP="00B7342C">
      <w:r w:rsidRPr="00170DF7">
        <w:tab/>
      </w:r>
    </w:p>
    <w:p w14:paraId="0B9B60EF" w14:textId="624C2A3A" w:rsidR="008B5486" w:rsidRPr="00170DF7" w:rsidRDefault="008B5486" w:rsidP="00B7342C">
      <w:r w:rsidRPr="00170DF7">
        <w:tab/>
      </w:r>
    </w:p>
    <w:sectPr w:rsidR="008B5486" w:rsidRPr="00170DF7" w:rsidSect="00CD7E43">
      <w:headerReference w:type="default" r:id="rId13"/>
      <w:type w:val="continuous"/>
      <w:pgSz w:w="11909" w:h="16834" w:code="9"/>
      <w:pgMar w:top="864" w:right="1440" w:bottom="864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B531D" w14:textId="77777777" w:rsidR="004A6F7F" w:rsidRDefault="004A6F7F">
      <w:r>
        <w:separator/>
      </w:r>
    </w:p>
  </w:endnote>
  <w:endnote w:type="continuationSeparator" w:id="0">
    <w:p w14:paraId="33C439A8" w14:textId="77777777" w:rsidR="004A6F7F" w:rsidRDefault="004A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06DE" w14:textId="1453894E" w:rsidR="0029506B" w:rsidRDefault="0029506B">
    <w:pPr>
      <w:pStyle w:val="Footer"/>
    </w:pPr>
    <w:r>
      <w:t xml:space="preserve">CSE </w:t>
    </w:r>
    <w:r w:rsidR="00C80C7B">
      <w:t>4304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B5BA" w14:textId="2CB8E2E6" w:rsidR="0029506B" w:rsidRDefault="00096C09" w:rsidP="00900E48">
    <w:pPr>
      <w:pStyle w:val="Footer"/>
    </w:pPr>
    <w:r>
      <w:t>ICT 5021</w:t>
    </w:r>
    <w:r w:rsidR="0029506B">
      <w:tab/>
    </w:r>
    <w:r w:rsidR="0029506B">
      <w:tab/>
      <w:t xml:space="preserve">Page </w:t>
    </w:r>
    <w:r w:rsidR="0029506B">
      <w:fldChar w:fldCharType="begin"/>
    </w:r>
    <w:r w:rsidR="0029506B">
      <w:instrText xml:space="preserve"> PAGE </w:instrText>
    </w:r>
    <w:r w:rsidR="0029506B">
      <w:fldChar w:fldCharType="separate"/>
    </w:r>
    <w:r w:rsidR="0029506B">
      <w:rPr>
        <w:noProof/>
      </w:rPr>
      <w:t>1</w:t>
    </w:r>
    <w:r w:rsidR="0029506B">
      <w:fldChar w:fldCharType="end"/>
    </w:r>
    <w:r w:rsidR="0029506B">
      <w:t xml:space="preserve"> of </w:t>
    </w:r>
    <w:r w:rsidR="0029506B">
      <w:rPr>
        <w:noProof/>
      </w:rPr>
      <w:fldChar w:fldCharType="begin"/>
    </w:r>
    <w:r w:rsidR="0029506B">
      <w:rPr>
        <w:noProof/>
      </w:rPr>
      <w:instrText xml:space="preserve"> NUMPAGES </w:instrText>
    </w:r>
    <w:r w:rsidR="0029506B">
      <w:rPr>
        <w:noProof/>
      </w:rPr>
      <w:fldChar w:fldCharType="separate"/>
    </w:r>
    <w:r w:rsidR="0029506B">
      <w:rPr>
        <w:noProof/>
      </w:rPr>
      <w:t>2</w:t>
    </w:r>
    <w:r w:rsidR="0029506B">
      <w:rPr>
        <w:noProof/>
      </w:rPr>
      <w:fldChar w:fldCharType="end"/>
    </w:r>
  </w:p>
  <w:p w14:paraId="1CE26402" w14:textId="77777777" w:rsidR="0029506B" w:rsidRDefault="002950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CAC23" w14:textId="77777777" w:rsidR="004A6F7F" w:rsidRDefault="004A6F7F">
      <w:r>
        <w:separator/>
      </w:r>
    </w:p>
  </w:footnote>
  <w:footnote w:type="continuationSeparator" w:id="0">
    <w:p w14:paraId="3B73059C" w14:textId="77777777" w:rsidR="004A6F7F" w:rsidRDefault="004A6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4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08"/>
      <w:gridCol w:w="419"/>
      <w:gridCol w:w="419"/>
      <w:gridCol w:w="419"/>
      <w:gridCol w:w="419"/>
      <w:gridCol w:w="419"/>
      <w:gridCol w:w="419"/>
      <w:gridCol w:w="419"/>
      <w:gridCol w:w="419"/>
      <w:gridCol w:w="419"/>
      <w:gridCol w:w="419"/>
    </w:tblGrid>
    <w:tr w:rsidR="0029506B" w:rsidRPr="00DD0B8A" w14:paraId="0F363244" w14:textId="77777777" w:rsidTr="006D78B0">
      <w:trPr>
        <w:trHeight w:val="527"/>
      </w:trPr>
      <w:tc>
        <w:tcPr>
          <w:tcW w:w="1408" w:type="dxa"/>
          <w:vAlign w:val="center"/>
        </w:tcPr>
        <w:p w14:paraId="7E3EA9CD" w14:textId="77777777" w:rsidR="0029506B" w:rsidRPr="00DD0B8A" w:rsidRDefault="0029506B" w:rsidP="00900E48">
          <w:pPr>
            <w:rPr>
              <w:rFonts w:ascii="Arial" w:hAnsi="Arial" w:cs="Arial"/>
            </w:rPr>
          </w:pPr>
          <w:r w:rsidRPr="00DD0B8A">
            <w:rPr>
              <w:rFonts w:ascii="Arial" w:hAnsi="Arial" w:cs="Arial"/>
            </w:rPr>
            <w:t>Reg.</w:t>
          </w:r>
          <w:r>
            <w:rPr>
              <w:rFonts w:ascii="Arial" w:hAnsi="Arial" w:cs="Arial"/>
            </w:rPr>
            <w:t xml:space="preserve"> </w:t>
          </w:r>
          <w:r w:rsidRPr="00DD0B8A">
            <w:rPr>
              <w:rFonts w:ascii="Arial" w:hAnsi="Arial" w:cs="Arial"/>
            </w:rPr>
            <w:t>No.</w:t>
          </w:r>
        </w:p>
      </w:tc>
      <w:tc>
        <w:tcPr>
          <w:tcW w:w="419" w:type="dxa"/>
          <w:vAlign w:val="center"/>
        </w:tcPr>
        <w:p w14:paraId="45052731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71BD573E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07C8DA91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3F7595A9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1CFB5BF3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72032DCD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7F00F7F9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6335F7E0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28734649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  <w:tc>
        <w:tcPr>
          <w:tcW w:w="419" w:type="dxa"/>
          <w:vAlign w:val="center"/>
        </w:tcPr>
        <w:p w14:paraId="695C264C" w14:textId="77777777" w:rsidR="0029506B" w:rsidRPr="00DD0B8A" w:rsidRDefault="0029506B" w:rsidP="00900E48">
          <w:pPr>
            <w:rPr>
              <w:rFonts w:ascii="Arial" w:hAnsi="Arial" w:cs="Arial"/>
            </w:rPr>
          </w:pPr>
        </w:p>
      </w:tc>
    </w:tr>
  </w:tbl>
  <w:p w14:paraId="2D330976" w14:textId="77777777" w:rsidR="0029506B" w:rsidRDefault="0029506B">
    <w:pPr>
      <w:pStyle w:val="Header"/>
    </w:pPr>
  </w:p>
  <w:p w14:paraId="19FEB488" w14:textId="5935FC10" w:rsidR="0029506B" w:rsidRDefault="009A53F7">
    <w:pPr>
      <w:pStyle w:val="Header"/>
    </w:pPr>
    <w:r>
      <w:pict w14:anchorId="0955A6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2.95pt;height:56.95pt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F8102" w14:textId="77777777" w:rsidR="0029506B" w:rsidRDefault="002950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1D0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007B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5544"/>
    <w:multiLevelType w:val="hybridMultilevel"/>
    <w:tmpl w:val="6F54643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4160B"/>
    <w:multiLevelType w:val="hybridMultilevel"/>
    <w:tmpl w:val="6F54643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F121B"/>
    <w:multiLevelType w:val="hybridMultilevel"/>
    <w:tmpl w:val="994EB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81859"/>
    <w:multiLevelType w:val="hybridMultilevel"/>
    <w:tmpl w:val="DADEFD4E"/>
    <w:lvl w:ilvl="0" w:tplc="CC4E6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D47F0"/>
    <w:multiLevelType w:val="hybridMultilevel"/>
    <w:tmpl w:val="135898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C1B56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83F12"/>
    <w:multiLevelType w:val="hybridMultilevel"/>
    <w:tmpl w:val="D36E9EC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73AA9"/>
    <w:multiLevelType w:val="hybridMultilevel"/>
    <w:tmpl w:val="C88C3DF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C0E01"/>
    <w:multiLevelType w:val="hybridMultilevel"/>
    <w:tmpl w:val="D548B8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821E4"/>
    <w:multiLevelType w:val="hybridMultilevel"/>
    <w:tmpl w:val="E514C3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AB51A6"/>
    <w:multiLevelType w:val="multilevel"/>
    <w:tmpl w:val="367A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FD5B16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A144E8"/>
    <w:multiLevelType w:val="hybridMultilevel"/>
    <w:tmpl w:val="815E7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45753"/>
    <w:multiLevelType w:val="hybridMultilevel"/>
    <w:tmpl w:val="C270E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03480E"/>
    <w:multiLevelType w:val="hybridMultilevel"/>
    <w:tmpl w:val="DF1833B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A0E5221"/>
    <w:multiLevelType w:val="hybridMultilevel"/>
    <w:tmpl w:val="0D5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A7B63"/>
    <w:multiLevelType w:val="hybridMultilevel"/>
    <w:tmpl w:val="AF8AC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420172"/>
    <w:multiLevelType w:val="hybridMultilevel"/>
    <w:tmpl w:val="D0B2FC7C"/>
    <w:lvl w:ilvl="0" w:tplc="B0DC8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335EA"/>
    <w:multiLevelType w:val="hybridMultilevel"/>
    <w:tmpl w:val="C88C3DFE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BA3CF9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368DB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15503"/>
    <w:multiLevelType w:val="hybridMultilevel"/>
    <w:tmpl w:val="DF1833B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56F1687"/>
    <w:multiLevelType w:val="hybridMultilevel"/>
    <w:tmpl w:val="C270E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E3827"/>
    <w:multiLevelType w:val="hybridMultilevel"/>
    <w:tmpl w:val="EACC2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3652B"/>
    <w:multiLevelType w:val="hybridMultilevel"/>
    <w:tmpl w:val="DF1833B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46D49B0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70661"/>
    <w:multiLevelType w:val="hybridMultilevel"/>
    <w:tmpl w:val="DE9ED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CD4F62"/>
    <w:multiLevelType w:val="hybridMultilevel"/>
    <w:tmpl w:val="D36E9EC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148051">
    <w:abstractNumId w:val="20"/>
  </w:num>
  <w:num w:numId="2" w16cid:durableId="221911429">
    <w:abstractNumId w:val="3"/>
  </w:num>
  <w:num w:numId="3" w16cid:durableId="1331371203">
    <w:abstractNumId w:val="8"/>
  </w:num>
  <w:num w:numId="4" w16cid:durableId="1535539505">
    <w:abstractNumId w:val="6"/>
  </w:num>
  <w:num w:numId="5" w16cid:durableId="1821268354">
    <w:abstractNumId w:val="2"/>
  </w:num>
  <w:num w:numId="6" w16cid:durableId="2130394834">
    <w:abstractNumId w:val="10"/>
  </w:num>
  <w:num w:numId="7" w16cid:durableId="171914116">
    <w:abstractNumId w:val="7"/>
  </w:num>
  <w:num w:numId="8" w16cid:durableId="233202965">
    <w:abstractNumId w:val="29"/>
  </w:num>
  <w:num w:numId="9" w16cid:durableId="768429463">
    <w:abstractNumId w:val="21"/>
  </w:num>
  <w:num w:numId="10" w16cid:durableId="614295326">
    <w:abstractNumId w:val="0"/>
  </w:num>
  <w:num w:numId="11" w16cid:durableId="1905330617">
    <w:abstractNumId w:val="27"/>
  </w:num>
  <w:num w:numId="12" w16cid:durableId="267196165">
    <w:abstractNumId w:val="22"/>
  </w:num>
  <w:num w:numId="13" w16cid:durableId="2108885601">
    <w:abstractNumId w:val="13"/>
  </w:num>
  <w:num w:numId="14" w16cid:durableId="58556069">
    <w:abstractNumId w:val="1"/>
  </w:num>
  <w:num w:numId="15" w16cid:durableId="148736059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5863226">
    <w:abstractNumId w:val="15"/>
  </w:num>
  <w:num w:numId="17" w16cid:durableId="2114545949">
    <w:abstractNumId w:val="24"/>
  </w:num>
  <w:num w:numId="18" w16cid:durableId="1108356035">
    <w:abstractNumId w:val="16"/>
  </w:num>
  <w:num w:numId="19" w16cid:durableId="172964756">
    <w:abstractNumId w:val="11"/>
  </w:num>
  <w:num w:numId="20" w16cid:durableId="733545023">
    <w:abstractNumId w:val="12"/>
  </w:num>
  <w:num w:numId="21" w16cid:durableId="1546986861">
    <w:abstractNumId w:val="4"/>
  </w:num>
  <w:num w:numId="22" w16cid:durableId="741952770">
    <w:abstractNumId w:val="17"/>
  </w:num>
  <w:num w:numId="23" w16cid:durableId="687099683">
    <w:abstractNumId w:val="23"/>
  </w:num>
  <w:num w:numId="24" w16cid:durableId="2037198357">
    <w:abstractNumId w:val="26"/>
  </w:num>
  <w:num w:numId="25" w16cid:durableId="431586670">
    <w:abstractNumId w:val="18"/>
  </w:num>
  <w:num w:numId="26" w16cid:durableId="55473162">
    <w:abstractNumId w:val="28"/>
  </w:num>
  <w:num w:numId="27" w16cid:durableId="578826474">
    <w:abstractNumId w:val="14"/>
  </w:num>
  <w:num w:numId="28" w16cid:durableId="1932279987">
    <w:abstractNumId w:val="5"/>
  </w:num>
  <w:num w:numId="29" w16cid:durableId="1331981344">
    <w:abstractNumId w:val="19"/>
  </w:num>
  <w:num w:numId="30" w16cid:durableId="441806714">
    <w:abstractNumId w:val="25"/>
  </w:num>
  <w:num w:numId="31" w16cid:durableId="1859469000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0MjW3sLQ0MjE0MzJR0lEKTi0uzszPAykwNKwFAHGMDLotAAAA"/>
  </w:docVars>
  <w:rsids>
    <w:rsidRoot w:val="00CF3CC6"/>
    <w:rsid w:val="00001045"/>
    <w:rsid w:val="00007A02"/>
    <w:rsid w:val="00010ACB"/>
    <w:rsid w:val="00011B5E"/>
    <w:rsid w:val="00011D34"/>
    <w:rsid w:val="00012946"/>
    <w:rsid w:val="0001494B"/>
    <w:rsid w:val="00016F5B"/>
    <w:rsid w:val="00017DD1"/>
    <w:rsid w:val="00020650"/>
    <w:rsid w:val="000227F0"/>
    <w:rsid w:val="000243FC"/>
    <w:rsid w:val="0002604B"/>
    <w:rsid w:val="0002654E"/>
    <w:rsid w:val="00033E17"/>
    <w:rsid w:val="00035218"/>
    <w:rsid w:val="000363DE"/>
    <w:rsid w:val="00037117"/>
    <w:rsid w:val="00037C68"/>
    <w:rsid w:val="00042674"/>
    <w:rsid w:val="000428D0"/>
    <w:rsid w:val="0004316F"/>
    <w:rsid w:val="000448EA"/>
    <w:rsid w:val="00052BA7"/>
    <w:rsid w:val="00052EE4"/>
    <w:rsid w:val="000537A3"/>
    <w:rsid w:val="000549E0"/>
    <w:rsid w:val="00056E3C"/>
    <w:rsid w:val="00061920"/>
    <w:rsid w:val="000620E1"/>
    <w:rsid w:val="000632A8"/>
    <w:rsid w:val="00070EB0"/>
    <w:rsid w:val="00071D49"/>
    <w:rsid w:val="0007339A"/>
    <w:rsid w:val="00073CB1"/>
    <w:rsid w:val="00076912"/>
    <w:rsid w:val="00080AFD"/>
    <w:rsid w:val="00080B4F"/>
    <w:rsid w:val="0008110F"/>
    <w:rsid w:val="0008549F"/>
    <w:rsid w:val="000874E3"/>
    <w:rsid w:val="00087ADD"/>
    <w:rsid w:val="00090A9B"/>
    <w:rsid w:val="00091209"/>
    <w:rsid w:val="000947EB"/>
    <w:rsid w:val="00096C09"/>
    <w:rsid w:val="000A11C2"/>
    <w:rsid w:val="000A15F9"/>
    <w:rsid w:val="000A2587"/>
    <w:rsid w:val="000A5482"/>
    <w:rsid w:val="000A6890"/>
    <w:rsid w:val="000A79A6"/>
    <w:rsid w:val="000B25A5"/>
    <w:rsid w:val="000B40C3"/>
    <w:rsid w:val="000B618E"/>
    <w:rsid w:val="000B704D"/>
    <w:rsid w:val="000C1AB1"/>
    <w:rsid w:val="000C245F"/>
    <w:rsid w:val="000C3A62"/>
    <w:rsid w:val="000C4085"/>
    <w:rsid w:val="000C699B"/>
    <w:rsid w:val="000C6FFA"/>
    <w:rsid w:val="000D10CF"/>
    <w:rsid w:val="000D2529"/>
    <w:rsid w:val="000D3EAB"/>
    <w:rsid w:val="000D427C"/>
    <w:rsid w:val="000D50F5"/>
    <w:rsid w:val="000D5B28"/>
    <w:rsid w:val="000D628A"/>
    <w:rsid w:val="000D6CC9"/>
    <w:rsid w:val="000D6E41"/>
    <w:rsid w:val="000D7AA6"/>
    <w:rsid w:val="000E2565"/>
    <w:rsid w:val="000E77ED"/>
    <w:rsid w:val="000E7B5D"/>
    <w:rsid w:val="000F69F6"/>
    <w:rsid w:val="001028DE"/>
    <w:rsid w:val="00105CD8"/>
    <w:rsid w:val="00106764"/>
    <w:rsid w:val="0011001E"/>
    <w:rsid w:val="00113340"/>
    <w:rsid w:val="00116BE0"/>
    <w:rsid w:val="00120323"/>
    <w:rsid w:val="00122E03"/>
    <w:rsid w:val="00123CF6"/>
    <w:rsid w:val="00124411"/>
    <w:rsid w:val="00124AF3"/>
    <w:rsid w:val="001264BD"/>
    <w:rsid w:val="00132047"/>
    <w:rsid w:val="00134F4D"/>
    <w:rsid w:val="00135DC9"/>
    <w:rsid w:val="0013614B"/>
    <w:rsid w:val="00136C2C"/>
    <w:rsid w:val="00140EAC"/>
    <w:rsid w:val="0014208D"/>
    <w:rsid w:val="00143EDB"/>
    <w:rsid w:val="00145898"/>
    <w:rsid w:val="001468A3"/>
    <w:rsid w:val="001507A0"/>
    <w:rsid w:val="001521AE"/>
    <w:rsid w:val="001526BD"/>
    <w:rsid w:val="001544FE"/>
    <w:rsid w:val="00157622"/>
    <w:rsid w:val="001576F0"/>
    <w:rsid w:val="00157880"/>
    <w:rsid w:val="00160A78"/>
    <w:rsid w:val="00164B59"/>
    <w:rsid w:val="00164C46"/>
    <w:rsid w:val="001700D7"/>
    <w:rsid w:val="00170DF7"/>
    <w:rsid w:val="00175AE3"/>
    <w:rsid w:val="0018106C"/>
    <w:rsid w:val="00181430"/>
    <w:rsid w:val="00181F2B"/>
    <w:rsid w:val="0018600A"/>
    <w:rsid w:val="00190444"/>
    <w:rsid w:val="00190FDA"/>
    <w:rsid w:val="0019566A"/>
    <w:rsid w:val="001A1C11"/>
    <w:rsid w:val="001A473F"/>
    <w:rsid w:val="001B332D"/>
    <w:rsid w:val="001B4E6D"/>
    <w:rsid w:val="001B5BA2"/>
    <w:rsid w:val="001B6491"/>
    <w:rsid w:val="001B6DD2"/>
    <w:rsid w:val="001C2018"/>
    <w:rsid w:val="001C3A6E"/>
    <w:rsid w:val="001C3F93"/>
    <w:rsid w:val="001C42F7"/>
    <w:rsid w:val="001C464E"/>
    <w:rsid w:val="001C513B"/>
    <w:rsid w:val="001C5CDF"/>
    <w:rsid w:val="001D0D0F"/>
    <w:rsid w:val="001D1C83"/>
    <w:rsid w:val="001D3367"/>
    <w:rsid w:val="001D7679"/>
    <w:rsid w:val="001E1CA9"/>
    <w:rsid w:val="001E1F27"/>
    <w:rsid w:val="00203AFB"/>
    <w:rsid w:val="00203E5F"/>
    <w:rsid w:val="00205E7F"/>
    <w:rsid w:val="00210F30"/>
    <w:rsid w:val="002112EC"/>
    <w:rsid w:val="002144BD"/>
    <w:rsid w:val="00214ACF"/>
    <w:rsid w:val="00215F39"/>
    <w:rsid w:val="0021692F"/>
    <w:rsid w:val="00217E26"/>
    <w:rsid w:val="0022152E"/>
    <w:rsid w:val="002215B0"/>
    <w:rsid w:val="00223EBD"/>
    <w:rsid w:val="0022592E"/>
    <w:rsid w:val="00225B10"/>
    <w:rsid w:val="002314ED"/>
    <w:rsid w:val="00232E78"/>
    <w:rsid w:val="00235325"/>
    <w:rsid w:val="00240956"/>
    <w:rsid w:val="002431D3"/>
    <w:rsid w:val="002469F1"/>
    <w:rsid w:val="00246A8A"/>
    <w:rsid w:val="00250EE9"/>
    <w:rsid w:val="0025166A"/>
    <w:rsid w:val="00253BEB"/>
    <w:rsid w:val="0026362F"/>
    <w:rsid w:val="00263BAE"/>
    <w:rsid w:val="00263C73"/>
    <w:rsid w:val="002661D9"/>
    <w:rsid w:val="002666ED"/>
    <w:rsid w:val="0026735B"/>
    <w:rsid w:val="00267568"/>
    <w:rsid w:val="00270E40"/>
    <w:rsid w:val="00272122"/>
    <w:rsid w:val="002723D4"/>
    <w:rsid w:val="00272591"/>
    <w:rsid w:val="00274476"/>
    <w:rsid w:val="00274E84"/>
    <w:rsid w:val="002766BB"/>
    <w:rsid w:val="00281212"/>
    <w:rsid w:val="002841A0"/>
    <w:rsid w:val="00284B7C"/>
    <w:rsid w:val="00285761"/>
    <w:rsid w:val="00286810"/>
    <w:rsid w:val="00286965"/>
    <w:rsid w:val="00290AB7"/>
    <w:rsid w:val="00290C08"/>
    <w:rsid w:val="00291386"/>
    <w:rsid w:val="00291C80"/>
    <w:rsid w:val="00292D2F"/>
    <w:rsid w:val="0029506B"/>
    <w:rsid w:val="002976FA"/>
    <w:rsid w:val="00297FD6"/>
    <w:rsid w:val="002A00D6"/>
    <w:rsid w:val="002A314A"/>
    <w:rsid w:val="002A7F56"/>
    <w:rsid w:val="002B334D"/>
    <w:rsid w:val="002B386C"/>
    <w:rsid w:val="002B5FA6"/>
    <w:rsid w:val="002B6C35"/>
    <w:rsid w:val="002C0F3E"/>
    <w:rsid w:val="002C57E5"/>
    <w:rsid w:val="002C6476"/>
    <w:rsid w:val="002C6F72"/>
    <w:rsid w:val="002C7AFF"/>
    <w:rsid w:val="002D3185"/>
    <w:rsid w:val="002D445F"/>
    <w:rsid w:val="002E4CD7"/>
    <w:rsid w:val="002E57BD"/>
    <w:rsid w:val="002E7BDC"/>
    <w:rsid w:val="002F0049"/>
    <w:rsid w:val="002F4B14"/>
    <w:rsid w:val="002F4CDF"/>
    <w:rsid w:val="002F5274"/>
    <w:rsid w:val="003059AB"/>
    <w:rsid w:val="00306575"/>
    <w:rsid w:val="0031151D"/>
    <w:rsid w:val="00313116"/>
    <w:rsid w:val="00313DE3"/>
    <w:rsid w:val="00314564"/>
    <w:rsid w:val="00320A0E"/>
    <w:rsid w:val="003217E1"/>
    <w:rsid w:val="0032301E"/>
    <w:rsid w:val="00324974"/>
    <w:rsid w:val="00325619"/>
    <w:rsid w:val="00326EAE"/>
    <w:rsid w:val="00330554"/>
    <w:rsid w:val="00333382"/>
    <w:rsid w:val="0033393C"/>
    <w:rsid w:val="00334558"/>
    <w:rsid w:val="00334D16"/>
    <w:rsid w:val="00335094"/>
    <w:rsid w:val="00337C68"/>
    <w:rsid w:val="0034000A"/>
    <w:rsid w:val="00340E72"/>
    <w:rsid w:val="00341A2A"/>
    <w:rsid w:val="00341E00"/>
    <w:rsid w:val="00342C52"/>
    <w:rsid w:val="0034476D"/>
    <w:rsid w:val="003526F4"/>
    <w:rsid w:val="00353345"/>
    <w:rsid w:val="00355880"/>
    <w:rsid w:val="0035600D"/>
    <w:rsid w:val="003603D4"/>
    <w:rsid w:val="00360D39"/>
    <w:rsid w:val="003616A5"/>
    <w:rsid w:val="003616E9"/>
    <w:rsid w:val="00362062"/>
    <w:rsid w:val="00362F55"/>
    <w:rsid w:val="00363AE6"/>
    <w:rsid w:val="00364907"/>
    <w:rsid w:val="00364DA3"/>
    <w:rsid w:val="003663AF"/>
    <w:rsid w:val="00370ED1"/>
    <w:rsid w:val="00382178"/>
    <w:rsid w:val="00386A81"/>
    <w:rsid w:val="00387171"/>
    <w:rsid w:val="003923E7"/>
    <w:rsid w:val="00394977"/>
    <w:rsid w:val="003A1E9E"/>
    <w:rsid w:val="003B0FE5"/>
    <w:rsid w:val="003C108C"/>
    <w:rsid w:val="003C3AA6"/>
    <w:rsid w:val="003C778D"/>
    <w:rsid w:val="003C7D73"/>
    <w:rsid w:val="003D0827"/>
    <w:rsid w:val="003D4A32"/>
    <w:rsid w:val="003D67A2"/>
    <w:rsid w:val="003D77A7"/>
    <w:rsid w:val="003E1E58"/>
    <w:rsid w:val="003E1EB2"/>
    <w:rsid w:val="003E3EDD"/>
    <w:rsid w:val="003E4AD8"/>
    <w:rsid w:val="003E6DA8"/>
    <w:rsid w:val="003E6EC2"/>
    <w:rsid w:val="003F0317"/>
    <w:rsid w:val="003F14F1"/>
    <w:rsid w:val="003F1E60"/>
    <w:rsid w:val="003F4CFC"/>
    <w:rsid w:val="00400A64"/>
    <w:rsid w:val="0040148A"/>
    <w:rsid w:val="00405C8A"/>
    <w:rsid w:val="00410E87"/>
    <w:rsid w:val="00411366"/>
    <w:rsid w:val="00412C67"/>
    <w:rsid w:val="00413537"/>
    <w:rsid w:val="00413624"/>
    <w:rsid w:val="00414A18"/>
    <w:rsid w:val="0041551C"/>
    <w:rsid w:val="00415FBA"/>
    <w:rsid w:val="004160E9"/>
    <w:rsid w:val="0041655E"/>
    <w:rsid w:val="00420C66"/>
    <w:rsid w:val="00421255"/>
    <w:rsid w:val="004219C3"/>
    <w:rsid w:val="00425023"/>
    <w:rsid w:val="00426A38"/>
    <w:rsid w:val="00426E8E"/>
    <w:rsid w:val="00430AE3"/>
    <w:rsid w:val="004311D3"/>
    <w:rsid w:val="004319C6"/>
    <w:rsid w:val="00432970"/>
    <w:rsid w:val="00436B2B"/>
    <w:rsid w:val="004372D6"/>
    <w:rsid w:val="0044294C"/>
    <w:rsid w:val="004458D7"/>
    <w:rsid w:val="00453584"/>
    <w:rsid w:val="00456CB5"/>
    <w:rsid w:val="004577B2"/>
    <w:rsid w:val="0046481E"/>
    <w:rsid w:val="00464A3D"/>
    <w:rsid w:val="004650FE"/>
    <w:rsid w:val="00471E79"/>
    <w:rsid w:val="00471F56"/>
    <w:rsid w:val="0047620D"/>
    <w:rsid w:val="0048283E"/>
    <w:rsid w:val="00482DB5"/>
    <w:rsid w:val="004835AF"/>
    <w:rsid w:val="00484878"/>
    <w:rsid w:val="00487389"/>
    <w:rsid w:val="004908D3"/>
    <w:rsid w:val="00491189"/>
    <w:rsid w:val="00493731"/>
    <w:rsid w:val="00496385"/>
    <w:rsid w:val="00496A20"/>
    <w:rsid w:val="004A122A"/>
    <w:rsid w:val="004A1BF2"/>
    <w:rsid w:val="004A3AEF"/>
    <w:rsid w:val="004A5211"/>
    <w:rsid w:val="004A6F7F"/>
    <w:rsid w:val="004B2A74"/>
    <w:rsid w:val="004B4F95"/>
    <w:rsid w:val="004B6754"/>
    <w:rsid w:val="004B7071"/>
    <w:rsid w:val="004B7429"/>
    <w:rsid w:val="004C0294"/>
    <w:rsid w:val="004C4E60"/>
    <w:rsid w:val="004C7A18"/>
    <w:rsid w:val="004D144A"/>
    <w:rsid w:val="004D2E0F"/>
    <w:rsid w:val="004D30BE"/>
    <w:rsid w:val="004D507D"/>
    <w:rsid w:val="004D648D"/>
    <w:rsid w:val="004D75BB"/>
    <w:rsid w:val="004E1811"/>
    <w:rsid w:val="004E4777"/>
    <w:rsid w:val="004E5343"/>
    <w:rsid w:val="004E59C8"/>
    <w:rsid w:val="004E7CDC"/>
    <w:rsid w:val="004F13C7"/>
    <w:rsid w:val="004F1A8F"/>
    <w:rsid w:val="004F2599"/>
    <w:rsid w:val="004F3125"/>
    <w:rsid w:val="004F3697"/>
    <w:rsid w:val="004F4743"/>
    <w:rsid w:val="004F4BDC"/>
    <w:rsid w:val="004F580C"/>
    <w:rsid w:val="00501317"/>
    <w:rsid w:val="00501AD0"/>
    <w:rsid w:val="005052EC"/>
    <w:rsid w:val="005054F3"/>
    <w:rsid w:val="00505F79"/>
    <w:rsid w:val="00506404"/>
    <w:rsid w:val="005111FB"/>
    <w:rsid w:val="00511FC2"/>
    <w:rsid w:val="0051311C"/>
    <w:rsid w:val="00514249"/>
    <w:rsid w:val="00517675"/>
    <w:rsid w:val="00522F7B"/>
    <w:rsid w:val="005233C6"/>
    <w:rsid w:val="00525456"/>
    <w:rsid w:val="00525F53"/>
    <w:rsid w:val="00533609"/>
    <w:rsid w:val="0054187E"/>
    <w:rsid w:val="0054395E"/>
    <w:rsid w:val="00543EF4"/>
    <w:rsid w:val="00545001"/>
    <w:rsid w:val="00545B4E"/>
    <w:rsid w:val="00546FCC"/>
    <w:rsid w:val="005518F2"/>
    <w:rsid w:val="00552735"/>
    <w:rsid w:val="005567C1"/>
    <w:rsid w:val="00556EDD"/>
    <w:rsid w:val="00562006"/>
    <w:rsid w:val="00562741"/>
    <w:rsid w:val="00563990"/>
    <w:rsid w:val="00570926"/>
    <w:rsid w:val="00572309"/>
    <w:rsid w:val="00574941"/>
    <w:rsid w:val="005751C6"/>
    <w:rsid w:val="005757F1"/>
    <w:rsid w:val="00577045"/>
    <w:rsid w:val="005774E2"/>
    <w:rsid w:val="00580B0F"/>
    <w:rsid w:val="005819C2"/>
    <w:rsid w:val="00581A98"/>
    <w:rsid w:val="005838E8"/>
    <w:rsid w:val="005843DE"/>
    <w:rsid w:val="00591492"/>
    <w:rsid w:val="005933CF"/>
    <w:rsid w:val="00597E21"/>
    <w:rsid w:val="005A3C21"/>
    <w:rsid w:val="005A568F"/>
    <w:rsid w:val="005A6B7A"/>
    <w:rsid w:val="005B53D4"/>
    <w:rsid w:val="005B7B2C"/>
    <w:rsid w:val="005C0A8B"/>
    <w:rsid w:val="005C1DEA"/>
    <w:rsid w:val="005C2991"/>
    <w:rsid w:val="005C492B"/>
    <w:rsid w:val="005D0703"/>
    <w:rsid w:val="005D10CD"/>
    <w:rsid w:val="005D2D50"/>
    <w:rsid w:val="005D367D"/>
    <w:rsid w:val="005D43BD"/>
    <w:rsid w:val="005D4C70"/>
    <w:rsid w:val="005D5A1B"/>
    <w:rsid w:val="005D61BA"/>
    <w:rsid w:val="005D7764"/>
    <w:rsid w:val="005E0E9F"/>
    <w:rsid w:val="005E5133"/>
    <w:rsid w:val="005F18D0"/>
    <w:rsid w:val="005F444F"/>
    <w:rsid w:val="005F6D84"/>
    <w:rsid w:val="005F77E3"/>
    <w:rsid w:val="005F7E9A"/>
    <w:rsid w:val="00600A1A"/>
    <w:rsid w:val="00602EED"/>
    <w:rsid w:val="006048FC"/>
    <w:rsid w:val="00605481"/>
    <w:rsid w:val="00612151"/>
    <w:rsid w:val="00612A25"/>
    <w:rsid w:val="00613A04"/>
    <w:rsid w:val="00613FA5"/>
    <w:rsid w:val="00614348"/>
    <w:rsid w:val="006205DA"/>
    <w:rsid w:val="00620AFB"/>
    <w:rsid w:val="00620E78"/>
    <w:rsid w:val="00625906"/>
    <w:rsid w:val="00630523"/>
    <w:rsid w:val="00631B75"/>
    <w:rsid w:val="006335FE"/>
    <w:rsid w:val="00633899"/>
    <w:rsid w:val="00636ECB"/>
    <w:rsid w:val="00640901"/>
    <w:rsid w:val="00642402"/>
    <w:rsid w:val="006425C1"/>
    <w:rsid w:val="0064566D"/>
    <w:rsid w:val="00646859"/>
    <w:rsid w:val="0064689C"/>
    <w:rsid w:val="00647424"/>
    <w:rsid w:val="00656CB8"/>
    <w:rsid w:val="00657511"/>
    <w:rsid w:val="00660A37"/>
    <w:rsid w:val="0066159C"/>
    <w:rsid w:val="00664994"/>
    <w:rsid w:val="006651FD"/>
    <w:rsid w:val="0067071F"/>
    <w:rsid w:val="0067214E"/>
    <w:rsid w:val="006750BB"/>
    <w:rsid w:val="00677303"/>
    <w:rsid w:val="00677B5D"/>
    <w:rsid w:val="006810C4"/>
    <w:rsid w:val="00684501"/>
    <w:rsid w:val="00684A37"/>
    <w:rsid w:val="00686B85"/>
    <w:rsid w:val="0069294A"/>
    <w:rsid w:val="006956F9"/>
    <w:rsid w:val="00696A59"/>
    <w:rsid w:val="00697407"/>
    <w:rsid w:val="006A02A8"/>
    <w:rsid w:val="006A5D49"/>
    <w:rsid w:val="006A60BE"/>
    <w:rsid w:val="006A6D55"/>
    <w:rsid w:val="006A7DDE"/>
    <w:rsid w:val="006B04B3"/>
    <w:rsid w:val="006B1B87"/>
    <w:rsid w:val="006B287D"/>
    <w:rsid w:val="006B4921"/>
    <w:rsid w:val="006B5FF0"/>
    <w:rsid w:val="006B6B4B"/>
    <w:rsid w:val="006B73C2"/>
    <w:rsid w:val="006C0FB3"/>
    <w:rsid w:val="006C4B5D"/>
    <w:rsid w:val="006C618E"/>
    <w:rsid w:val="006C71A0"/>
    <w:rsid w:val="006C7D14"/>
    <w:rsid w:val="006D0FBD"/>
    <w:rsid w:val="006D4988"/>
    <w:rsid w:val="006D6164"/>
    <w:rsid w:val="006D7588"/>
    <w:rsid w:val="006D78B0"/>
    <w:rsid w:val="006E0421"/>
    <w:rsid w:val="006F16B0"/>
    <w:rsid w:val="006F528D"/>
    <w:rsid w:val="006F73F7"/>
    <w:rsid w:val="007015DC"/>
    <w:rsid w:val="00701731"/>
    <w:rsid w:val="00704E5B"/>
    <w:rsid w:val="00705C09"/>
    <w:rsid w:val="00706796"/>
    <w:rsid w:val="00706E76"/>
    <w:rsid w:val="00707475"/>
    <w:rsid w:val="00712A0E"/>
    <w:rsid w:val="00715B44"/>
    <w:rsid w:val="00716058"/>
    <w:rsid w:val="007171FC"/>
    <w:rsid w:val="0072298E"/>
    <w:rsid w:val="00725912"/>
    <w:rsid w:val="00725C57"/>
    <w:rsid w:val="00727A1B"/>
    <w:rsid w:val="00727BAF"/>
    <w:rsid w:val="00730756"/>
    <w:rsid w:val="00730814"/>
    <w:rsid w:val="00733532"/>
    <w:rsid w:val="007358F2"/>
    <w:rsid w:val="0074338C"/>
    <w:rsid w:val="00743879"/>
    <w:rsid w:val="00744D53"/>
    <w:rsid w:val="007462F3"/>
    <w:rsid w:val="007463A4"/>
    <w:rsid w:val="0074675C"/>
    <w:rsid w:val="0075003A"/>
    <w:rsid w:val="00751074"/>
    <w:rsid w:val="00751B74"/>
    <w:rsid w:val="00751CF0"/>
    <w:rsid w:val="00756067"/>
    <w:rsid w:val="00762DF5"/>
    <w:rsid w:val="007641B8"/>
    <w:rsid w:val="00764FE3"/>
    <w:rsid w:val="00765487"/>
    <w:rsid w:val="00775470"/>
    <w:rsid w:val="00776D40"/>
    <w:rsid w:val="00781C31"/>
    <w:rsid w:val="0078401C"/>
    <w:rsid w:val="0078488D"/>
    <w:rsid w:val="00785511"/>
    <w:rsid w:val="007868CD"/>
    <w:rsid w:val="00787415"/>
    <w:rsid w:val="00787981"/>
    <w:rsid w:val="007920BF"/>
    <w:rsid w:val="00793985"/>
    <w:rsid w:val="00794D60"/>
    <w:rsid w:val="007963F8"/>
    <w:rsid w:val="007A0739"/>
    <w:rsid w:val="007A2750"/>
    <w:rsid w:val="007A41E7"/>
    <w:rsid w:val="007A4B70"/>
    <w:rsid w:val="007A53E6"/>
    <w:rsid w:val="007A625E"/>
    <w:rsid w:val="007B0259"/>
    <w:rsid w:val="007B08E4"/>
    <w:rsid w:val="007B0C47"/>
    <w:rsid w:val="007B4B08"/>
    <w:rsid w:val="007B5765"/>
    <w:rsid w:val="007B5C51"/>
    <w:rsid w:val="007B6167"/>
    <w:rsid w:val="007C0119"/>
    <w:rsid w:val="007C2062"/>
    <w:rsid w:val="007C2508"/>
    <w:rsid w:val="007C33EF"/>
    <w:rsid w:val="007C4194"/>
    <w:rsid w:val="007C5321"/>
    <w:rsid w:val="007C60DA"/>
    <w:rsid w:val="007C736A"/>
    <w:rsid w:val="007C7BB6"/>
    <w:rsid w:val="007C7E59"/>
    <w:rsid w:val="007D0978"/>
    <w:rsid w:val="007D20E8"/>
    <w:rsid w:val="007D2506"/>
    <w:rsid w:val="007D359B"/>
    <w:rsid w:val="007D412D"/>
    <w:rsid w:val="007D638C"/>
    <w:rsid w:val="007D7057"/>
    <w:rsid w:val="007D7556"/>
    <w:rsid w:val="007D75AB"/>
    <w:rsid w:val="007E0A31"/>
    <w:rsid w:val="007E2B94"/>
    <w:rsid w:val="007E37D2"/>
    <w:rsid w:val="007F3595"/>
    <w:rsid w:val="007F3779"/>
    <w:rsid w:val="007F4D76"/>
    <w:rsid w:val="007F63A3"/>
    <w:rsid w:val="00802417"/>
    <w:rsid w:val="0080282D"/>
    <w:rsid w:val="008028CE"/>
    <w:rsid w:val="00803852"/>
    <w:rsid w:val="00804664"/>
    <w:rsid w:val="008060FC"/>
    <w:rsid w:val="00807655"/>
    <w:rsid w:val="00810F89"/>
    <w:rsid w:val="008114EB"/>
    <w:rsid w:val="0081193E"/>
    <w:rsid w:val="00815A18"/>
    <w:rsid w:val="00816442"/>
    <w:rsid w:val="00820564"/>
    <w:rsid w:val="00823997"/>
    <w:rsid w:val="00831830"/>
    <w:rsid w:val="00831D8B"/>
    <w:rsid w:val="00834625"/>
    <w:rsid w:val="00836B14"/>
    <w:rsid w:val="0083702F"/>
    <w:rsid w:val="00837427"/>
    <w:rsid w:val="0084012A"/>
    <w:rsid w:val="008408CF"/>
    <w:rsid w:val="0084099D"/>
    <w:rsid w:val="00840D66"/>
    <w:rsid w:val="008506A2"/>
    <w:rsid w:val="008514DA"/>
    <w:rsid w:val="008613B3"/>
    <w:rsid w:val="008628F2"/>
    <w:rsid w:val="00866F65"/>
    <w:rsid w:val="00870C76"/>
    <w:rsid w:val="00872586"/>
    <w:rsid w:val="008737A5"/>
    <w:rsid w:val="0087491B"/>
    <w:rsid w:val="0088174C"/>
    <w:rsid w:val="00882F68"/>
    <w:rsid w:val="0089161D"/>
    <w:rsid w:val="0089167A"/>
    <w:rsid w:val="00892128"/>
    <w:rsid w:val="0089794F"/>
    <w:rsid w:val="008A020C"/>
    <w:rsid w:val="008A0FFB"/>
    <w:rsid w:val="008A2BB4"/>
    <w:rsid w:val="008A4024"/>
    <w:rsid w:val="008A4184"/>
    <w:rsid w:val="008A594E"/>
    <w:rsid w:val="008A74DE"/>
    <w:rsid w:val="008A7E3C"/>
    <w:rsid w:val="008B2EFD"/>
    <w:rsid w:val="008B35D6"/>
    <w:rsid w:val="008B52CC"/>
    <w:rsid w:val="008B5474"/>
    <w:rsid w:val="008B5486"/>
    <w:rsid w:val="008B573E"/>
    <w:rsid w:val="008B5C2F"/>
    <w:rsid w:val="008B779D"/>
    <w:rsid w:val="008C0736"/>
    <w:rsid w:val="008C1B43"/>
    <w:rsid w:val="008C30FB"/>
    <w:rsid w:val="008D3A12"/>
    <w:rsid w:val="008D47E8"/>
    <w:rsid w:val="008D54AC"/>
    <w:rsid w:val="008D7BA8"/>
    <w:rsid w:val="008E55B3"/>
    <w:rsid w:val="008F6562"/>
    <w:rsid w:val="0090050F"/>
    <w:rsid w:val="00900E48"/>
    <w:rsid w:val="009013C1"/>
    <w:rsid w:val="00901955"/>
    <w:rsid w:val="00901C67"/>
    <w:rsid w:val="00903633"/>
    <w:rsid w:val="00907B7A"/>
    <w:rsid w:val="00910CBF"/>
    <w:rsid w:val="00910EDA"/>
    <w:rsid w:val="00911DAE"/>
    <w:rsid w:val="00917260"/>
    <w:rsid w:val="009206BF"/>
    <w:rsid w:val="0092424F"/>
    <w:rsid w:val="00931450"/>
    <w:rsid w:val="00932473"/>
    <w:rsid w:val="009359F4"/>
    <w:rsid w:val="00935AE6"/>
    <w:rsid w:val="00936786"/>
    <w:rsid w:val="00940D96"/>
    <w:rsid w:val="00942419"/>
    <w:rsid w:val="00946E11"/>
    <w:rsid w:val="009507F4"/>
    <w:rsid w:val="009524F9"/>
    <w:rsid w:val="00954FC5"/>
    <w:rsid w:val="00962067"/>
    <w:rsid w:val="0096218D"/>
    <w:rsid w:val="009627DB"/>
    <w:rsid w:val="00963BFC"/>
    <w:rsid w:val="00971467"/>
    <w:rsid w:val="0097596D"/>
    <w:rsid w:val="00977C47"/>
    <w:rsid w:val="0098144C"/>
    <w:rsid w:val="009835F4"/>
    <w:rsid w:val="00983A5F"/>
    <w:rsid w:val="00984FE2"/>
    <w:rsid w:val="00985CA8"/>
    <w:rsid w:val="0099529A"/>
    <w:rsid w:val="009969A9"/>
    <w:rsid w:val="009A2862"/>
    <w:rsid w:val="009A432B"/>
    <w:rsid w:val="009A53F7"/>
    <w:rsid w:val="009A583A"/>
    <w:rsid w:val="009A620A"/>
    <w:rsid w:val="009A6FEA"/>
    <w:rsid w:val="009A7411"/>
    <w:rsid w:val="009B2227"/>
    <w:rsid w:val="009B2E1B"/>
    <w:rsid w:val="009B315F"/>
    <w:rsid w:val="009B3245"/>
    <w:rsid w:val="009B3C30"/>
    <w:rsid w:val="009B3E23"/>
    <w:rsid w:val="009B41F1"/>
    <w:rsid w:val="009B4212"/>
    <w:rsid w:val="009B5096"/>
    <w:rsid w:val="009B520C"/>
    <w:rsid w:val="009B58E1"/>
    <w:rsid w:val="009B6B21"/>
    <w:rsid w:val="009C2B50"/>
    <w:rsid w:val="009C3A58"/>
    <w:rsid w:val="009C70BD"/>
    <w:rsid w:val="009C756C"/>
    <w:rsid w:val="009C7AD3"/>
    <w:rsid w:val="009D069D"/>
    <w:rsid w:val="009D4094"/>
    <w:rsid w:val="009D40CF"/>
    <w:rsid w:val="009D48BE"/>
    <w:rsid w:val="009D52ED"/>
    <w:rsid w:val="009D5F2C"/>
    <w:rsid w:val="009D69FF"/>
    <w:rsid w:val="009D6EAB"/>
    <w:rsid w:val="009D75C3"/>
    <w:rsid w:val="009E0974"/>
    <w:rsid w:val="009E0EE9"/>
    <w:rsid w:val="009E6765"/>
    <w:rsid w:val="009F06FE"/>
    <w:rsid w:val="009F725A"/>
    <w:rsid w:val="009F7DFA"/>
    <w:rsid w:val="009F7E88"/>
    <w:rsid w:val="00A022EC"/>
    <w:rsid w:val="00A02E5E"/>
    <w:rsid w:val="00A03731"/>
    <w:rsid w:val="00A05689"/>
    <w:rsid w:val="00A062DE"/>
    <w:rsid w:val="00A07CBA"/>
    <w:rsid w:val="00A11900"/>
    <w:rsid w:val="00A132A4"/>
    <w:rsid w:val="00A13588"/>
    <w:rsid w:val="00A16F10"/>
    <w:rsid w:val="00A1710A"/>
    <w:rsid w:val="00A17D40"/>
    <w:rsid w:val="00A21E2D"/>
    <w:rsid w:val="00A21EAB"/>
    <w:rsid w:val="00A22165"/>
    <w:rsid w:val="00A23267"/>
    <w:rsid w:val="00A232B7"/>
    <w:rsid w:val="00A23FEC"/>
    <w:rsid w:val="00A24206"/>
    <w:rsid w:val="00A246D7"/>
    <w:rsid w:val="00A27FEC"/>
    <w:rsid w:val="00A30C92"/>
    <w:rsid w:val="00A32B63"/>
    <w:rsid w:val="00A35F9F"/>
    <w:rsid w:val="00A36A52"/>
    <w:rsid w:val="00A36C7C"/>
    <w:rsid w:val="00A3768C"/>
    <w:rsid w:val="00A4245C"/>
    <w:rsid w:val="00A43942"/>
    <w:rsid w:val="00A43C0B"/>
    <w:rsid w:val="00A44C10"/>
    <w:rsid w:val="00A459D5"/>
    <w:rsid w:val="00A4775A"/>
    <w:rsid w:val="00A51D30"/>
    <w:rsid w:val="00A52C24"/>
    <w:rsid w:val="00A560FE"/>
    <w:rsid w:val="00A6200D"/>
    <w:rsid w:val="00A64D64"/>
    <w:rsid w:val="00A667EF"/>
    <w:rsid w:val="00A67A98"/>
    <w:rsid w:val="00A70CA2"/>
    <w:rsid w:val="00A72142"/>
    <w:rsid w:val="00A75644"/>
    <w:rsid w:val="00A7649E"/>
    <w:rsid w:val="00A772C0"/>
    <w:rsid w:val="00A81D72"/>
    <w:rsid w:val="00A84035"/>
    <w:rsid w:val="00A84B03"/>
    <w:rsid w:val="00A85954"/>
    <w:rsid w:val="00A85EBE"/>
    <w:rsid w:val="00A87DBA"/>
    <w:rsid w:val="00A912C6"/>
    <w:rsid w:val="00A92A30"/>
    <w:rsid w:val="00A93BF2"/>
    <w:rsid w:val="00A963B0"/>
    <w:rsid w:val="00A9665C"/>
    <w:rsid w:val="00AA03A1"/>
    <w:rsid w:val="00AA1639"/>
    <w:rsid w:val="00AA25FB"/>
    <w:rsid w:val="00AA271C"/>
    <w:rsid w:val="00AB1767"/>
    <w:rsid w:val="00AB6A67"/>
    <w:rsid w:val="00AB72F8"/>
    <w:rsid w:val="00AC0C45"/>
    <w:rsid w:val="00AC2A9E"/>
    <w:rsid w:val="00AC2F3D"/>
    <w:rsid w:val="00AC6412"/>
    <w:rsid w:val="00AD08BB"/>
    <w:rsid w:val="00AD3142"/>
    <w:rsid w:val="00AD54AB"/>
    <w:rsid w:val="00AD6D83"/>
    <w:rsid w:val="00AD7342"/>
    <w:rsid w:val="00AD7A24"/>
    <w:rsid w:val="00AD7D87"/>
    <w:rsid w:val="00AE024B"/>
    <w:rsid w:val="00AE092F"/>
    <w:rsid w:val="00AE16DF"/>
    <w:rsid w:val="00AE48CC"/>
    <w:rsid w:val="00AE62BB"/>
    <w:rsid w:val="00AE682B"/>
    <w:rsid w:val="00AF00E0"/>
    <w:rsid w:val="00AF26BE"/>
    <w:rsid w:val="00AF33BD"/>
    <w:rsid w:val="00B0367D"/>
    <w:rsid w:val="00B10762"/>
    <w:rsid w:val="00B109C8"/>
    <w:rsid w:val="00B11C20"/>
    <w:rsid w:val="00B14585"/>
    <w:rsid w:val="00B17636"/>
    <w:rsid w:val="00B2056A"/>
    <w:rsid w:val="00B22B7C"/>
    <w:rsid w:val="00B23E8A"/>
    <w:rsid w:val="00B24D28"/>
    <w:rsid w:val="00B25962"/>
    <w:rsid w:val="00B303B2"/>
    <w:rsid w:val="00B30972"/>
    <w:rsid w:val="00B3482C"/>
    <w:rsid w:val="00B354DC"/>
    <w:rsid w:val="00B36FDA"/>
    <w:rsid w:val="00B37BFA"/>
    <w:rsid w:val="00B37D4D"/>
    <w:rsid w:val="00B44582"/>
    <w:rsid w:val="00B45046"/>
    <w:rsid w:val="00B45ACF"/>
    <w:rsid w:val="00B46E56"/>
    <w:rsid w:val="00B56237"/>
    <w:rsid w:val="00B6383B"/>
    <w:rsid w:val="00B6391F"/>
    <w:rsid w:val="00B65DA4"/>
    <w:rsid w:val="00B664D8"/>
    <w:rsid w:val="00B7342C"/>
    <w:rsid w:val="00B73CC1"/>
    <w:rsid w:val="00B74C37"/>
    <w:rsid w:val="00B75976"/>
    <w:rsid w:val="00B80BA0"/>
    <w:rsid w:val="00B81B47"/>
    <w:rsid w:val="00B82C88"/>
    <w:rsid w:val="00B83EBA"/>
    <w:rsid w:val="00B86F86"/>
    <w:rsid w:val="00B8740E"/>
    <w:rsid w:val="00B87EDA"/>
    <w:rsid w:val="00B92CBA"/>
    <w:rsid w:val="00BA194E"/>
    <w:rsid w:val="00BA302A"/>
    <w:rsid w:val="00BA4EC4"/>
    <w:rsid w:val="00BA6C53"/>
    <w:rsid w:val="00BA7811"/>
    <w:rsid w:val="00BB0E9E"/>
    <w:rsid w:val="00BB199A"/>
    <w:rsid w:val="00BB2D48"/>
    <w:rsid w:val="00BB4018"/>
    <w:rsid w:val="00BB5B86"/>
    <w:rsid w:val="00BB67EA"/>
    <w:rsid w:val="00BB72D6"/>
    <w:rsid w:val="00BB7F6C"/>
    <w:rsid w:val="00BC1259"/>
    <w:rsid w:val="00BC4F24"/>
    <w:rsid w:val="00BC5B53"/>
    <w:rsid w:val="00BC5C59"/>
    <w:rsid w:val="00BC6C25"/>
    <w:rsid w:val="00BC75B5"/>
    <w:rsid w:val="00BD043C"/>
    <w:rsid w:val="00BD120F"/>
    <w:rsid w:val="00BD13BD"/>
    <w:rsid w:val="00BD212A"/>
    <w:rsid w:val="00BD36A7"/>
    <w:rsid w:val="00BD5ECF"/>
    <w:rsid w:val="00BD5FA9"/>
    <w:rsid w:val="00BE18EF"/>
    <w:rsid w:val="00BE2914"/>
    <w:rsid w:val="00BE44F3"/>
    <w:rsid w:val="00BF0CDF"/>
    <w:rsid w:val="00BF11CE"/>
    <w:rsid w:val="00BF12B9"/>
    <w:rsid w:val="00BF1C50"/>
    <w:rsid w:val="00BF377C"/>
    <w:rsid w:val="00BF66F4"/>
    <w:rsid w:val="00C0166C"/>
    <w:rsid w:val="00C016F9"/>
    <w:rsid w:val="00C01DE3"/>
    <w:rsid w:val="00C05F05"/>
    <w:rsid w:val="00C0606C"/>
    <w:rsid w:val="00C10E49"/>
    <w:rsid w:val="00C11B91"/>
    <w:rsid w:val="00C13DF1"/>
    <w:rsid w:val="00C202EE"/>
    <w:rsid w:val="00C212D5"/>
    <w:rsid w:val="00C23D99"/>
    <w:rsid w:val="00C26151"/>
    <w:rsid w:val="00C272D1"/>
    <w:rsid w:val="00C3003B"/>
    <w:rsid w:val="00C30DD9"/>
    <w:rsid w:val="00C31167"/>
    <w:rsid w:val="00C32071"/>
    <w:rsid w:val="00C42474"/>
    <w:rsid w:val="00C433CB"/>
    <w:rsid w:val="00C445D1"/>
    <w:rsid w:val="00C60956"/>
    <w:rsid w:val="00C60B19"/>
    <w:rsid w:val="00C63153"/>
    <w:rsid w:val="00C632C0"/>
    <w:rsid w:val="00C65F46"/>
    <w:rsid w:val="00C6737E"/>
    <w:rsid w:val="00C67CD8"/>
    <w:rsid w:val="00C67D2E"/>
    <w:rsid w:val="00C71720"/>
    <w:rsid w:val="00C71DD9"/>
    <w:rsid w:val="00C72C65"/>
    <w:rsid w:val="00C7749D"/>
    <w:rsid w:val="00C777D0"/>
    <w:rsid w:val="00C77DA6"/>
    <w:rsid w:val="00C80C7B"/>
    <w:rsid w:val="00C80DA5"/>
    <w:rsid w:val="00C8561D"/>
    <w:rsid w:val="00C862F3"/>
    <w:rsid w:val="00C877C6"/>
    <w:rsid w:val="00C92DEA"/>
    <w:rsid w:val="00C937BF"/>
    <w:rsid w:val="00C93CE7"/>
    <w:rsid w:val="00CA0A0C"/>
    <w:rsid w:val="00CA174E"/>
    <w:rsid w:val="00CA2239"/>
    <w:rsid w:val="00CA39B9"/>
    <w:rsid w:val="00CA49D9"/>
    <w:rsid w:val="00CA691E"/>
    <w:rsid w:val="00CB2BA2"/>
    <w:rsid w:val="00CB52B6"/>
    <w:rsid w:val="00CB5935"/>
    <w:rsid w:val="00CB5DB2"/>
    <w:rsid w:val="00CB6EFA"/>
    <w:rsid w:val="00CC184F"/>
    <w:rsid w:val="00CC5EC9"/>
    <w:rsid w:val="00CD07F2"/>
    <w:rsid w:val="00CD73B8"/>
    <w:rsid w:val="00CD7E43"/>
    <w:rsid w:val="00CE0B2D"/>
    <w:rsid w:val="00CE179E"/>
    <w:rsid w:val="00CE2F36"/>
    <w:rsid w:val="00CE55FF"/>
    <w:rsid w:val="00CE5949"/>
    <w:rsid w:val="00CE73AB"/>
    <w:rsid w:val="00CF1C9B"/>
    <w:rsid w:val="00CF3CC6"/>
    <w:rsid w:val="00CF63E8"/>
    <w:rsid w:val="00D02682"/>
    <w:rsid w:val="00D1360C"/>
    <w:rsid w:val="00D14DC0"/>
    <w:rsid w:val="00D16675"/>
    <w:rsid w:val="00D2392A"/>
    <w:rsid w:val="00D23ECD"/>
    <w:rsid w:val="00D25552"/>
    <w:rsid w:val="00D25D94"/>
    <w:rsid w:val="00D263BE"/>
    <w:rsid w:val="00D26A39"/>
    <w:rsid w:val="00D32C5A"/>
    <w:rsid w:val="00D33A56"/>
    <w:rsid w:val="00D34C8E"/>
    <w:rsid w:val="00D3592E"/>
    <w:rsid w:val="00D35FC8"/>
    <w:rsid w:val="00D374F8"/>
    <w:rsid w:val="00D42DF2"/>
    <w:rsid w:val="00D5083A"/>
    <w:rsid w:val="00D509E2"/>
    <w:rsid w:val="00D5122A"/>
    <w:rsid w:val="00D5475F"/>
    <w:rsid w:val="00D600BE"/>
    <w:rsid w:val="00D612F5"/>
    <w:rsid w:val="00D61D5C"/>
    <w:rsid w:val="00D670F0"/>
    <w:rsid w:val="00D70692"/>
    <w:rsid w:val="00D70D6D"/>
    <w:rsid w:val="00D71005"/>
    <w:rsid w:val="00D71403"/>
    <w:rsid w:val="00D725C9"/>
    <w:rsid w:val="00D74FBA"/>
    <w:rsid w:val="00D7530D"/>
    <w:rsid w:val="00D76C68"/>
    <w:rsid w:val="00D80485"/>
    <w:rsid w:val="00D81865"/>
    <w:rsid w:val="00D81C9C"/>
    <w:rsid w:val="00D8366E"/>
    <w:rsid w:val="00D841B1"/>
    <w:rsid w:val="00D844A8"/>
    <w:rsid w:val="00D85BFB"/>
    <w:rsid w:val="00D9209C"/>
    <w:rsid w:val="00D92B74"/>
    <w:rsid w:val="00D934BD"/>
    <w:rsid w:val="00D951C3"/>
    <w:rsid w:val="00D96BD2"/>
    <w:rsid w:val="00D97433"/>
    <w:rsid w:val="00DA1AC0"/>
    <w:rsid w:val="00DA6B6A"/>
    <w:rsid w:val="00DA75DC"/>
    <w:rsid w:val="00DB0287"/>
    <w:rsid w:val="00DB357D"/>
    <w:rsid w:val="00DB7D07"/>
    <w:rsid w:val="00DC0598"/>
    <w:rsid w:val="00DC0A4C"/>
    <w:rsid w:val="00DC1541"/>
    <w:rsid w:val="00DC22ED"/>
    <w:rsid w:val="00DC2F8F"/>
    <w:rsid w:val="00DC5E36"/>
    <w:rsid w:val="00DC64AF"/>
    <w:rsid w:val="00DC6ECB"/>
    <w:rsid w:val="00DC7B36"/>
    <w:rsid w:val="00DD0B8A"/>
    <w:rsid w:val="00DD1C73"/>
    <w:rsid w:val="00DD73DB"/>
    <w:rsid w:val="00DE6AF5"/>
    <w:rsid w:val="00DE6C4C"/>
    <w:rsid w:val="00DE6C9C"/>
    <w:rsid w:val="00DE750B"/>
    <w:rsid w:val="00DE755D"/>
    <w:rsid w:val="00DF3D25"/>
    <w:rsid w:val="00DF415C"/>
    <w:rsid w:val="00DF501C"/>
    <w:rsid w:val="00DF5811"/>
    <w:rsid w:val="00DF7D87"/>
    <w:rsid w:val="00E03913"/>
    <w:rsid w:val="00E03A19"/>
    <w:rsid w:val="00E044EC"/>
    <w:rsid w:val="00E05134"/>
    <w:rsid w:val="00E11371"/>
    <w:rsid w:val="00E1317C"/>
    <w:rsid w:val="00E142B1"/>
    <w:rsid w:val="00E1457B"/>
    <w:rsid w:val="00E26DFF"/>
    <w:rsid w:val="00E272AB"/>
    <w:rsid w:val="00E2788F"/>
    <w:rsid w:val="00E31683"/>
    <w:rsid w:val="00E40796"/>
    <w:rsid w:val="00E41925"/>
    <w:rsid w:val="00E42088"/>
    <w:rsid w:val="00E45638"/>
    <w:rsid w:val="00E46D9D"/>
    <w:rsid w:val="00E47287"/>
    <w:rsid w:val="00E50403"/>
    <w:rsid w:val="00E52B1F"/>
    <w:rsid w:val="00E5329A"/>
    <w:rsid w:val="00E5727B"/>
    <w:rsid w:val="00E601DA"/>
    <w:rsid w:val="00E6022C"/>
    <w:rsid w:val="00E60806"/>
    <w:rsid w:val="00E62B7C"/>
    <w:rsid w:val="00E66265"/>
    <w:rsid w:val="00E768B9"/>
    <w:rsid w:val="00E80A26"/>
    <w:rsid w:val="00E82D49"/>
    <w:rsid w:val="00E86A38"/>
    <w:rsid w:val="00E87A1B"/>
    <w:rsid w:val="00E919C9"/>
    <w:rsid w:val="00E9619A"/>
    <w:rsid w:val="00E96A21"/>
    <w:rsid w:val="00EA6F62"/>
    <w:rsid w:val="00EA7C85"/>
    <w:rsid w:val="00EB436E"/>
    <w:rsid w:val="00EB482D"/>
    <w:rsid w:val="00EB5E8A"/>
    <w:rsid w:val="00EB6647"/>
    <w:rsid w:val="00EB6C5C"/>
    <w:rsid w:val="00EC06DB"/>
    <w:rsid w:val="00EC226B"/>
    <w:rsid w:val="00ED3BC0"/>
    <w:rsid w:val="00ED4D13"/>
    <w:rsid w:val="00EE2FCA"/>
    <w:rsid w:val="00EE4ADB"/>
    <w:rsid w:val="00EE5743"/>
    <w:rsid w:val="00EE5CF1"/>
    <w:rsid w:val="00EF013C"/>
    <w:rsid w:val="00EF214C"/>
    <w:rsid w:val="00EF2633"/>
    <w:rsid w:val="00F00E89"/>
    <w:rsid w:val="00F01F34"/>
    <w:rsid w:val="00F03060"/>
    <w:rsid w:val="00F03E14"/>
    <w:rsid w:val="00F05BA9"/>
    <w:rsid w:val="00F05E7F"/>
    <w:rsid w:val="00F06087"/>
    <w:rsid w:val="00F107C1"/>
    <w:rsid w:val="00F10B2B"/>
    <w:rsid w:val="00F11556"/>
    <w:rsid w:val="00F12A0E"/>
    <w:rsid w:val="00F16675"/>
    <w:rsid w:val="00F170F7"/>
    <w:rsid w:val="00F20678"/>
    <w:rsid w:val="00F25C46"/>
    <w:rsid w:val="00F273D9"/>
    <w:rsid w:val="00F276BB"/>
    <w:rsid w:val="00F3098F"/>
    <w:rsid w:val="00F30EE5"/>
    <w:rsid w:val="00F310DA"/>
    <w:rsid w:val="00F40D5A"/>
    <w:rsid w:val="00F43D0E"/>
    <w:rsid w:val="00F444BD"/>
    <w:rsid w:val="00F45D61"/>
    <w:rsid w:val="00F462F1"/>
    <w:rsid w:val="00F46395"/>
    <w:rsid w:val="00F527C2"/>
    <w:rsid w:val="00F53225"/>
    <w:rsid w:val="00F53310"/>
    <w:rsid w:val="00F55594"/>
    <w:rsid w:val="00F57BD7"/>
    <w:rsid w:val="00F60564"/>
    <w:rsid w:val="00F63B1C"/>
    <w:rsid w:val="00F65627"/>
    <w:rsid w:val="00F6565A"/>
    <w:rsid w:val="00F6609D"/>
    <w:rsid w:val="00F66E96"/>
    <w:rsid w:val="00F7123D"/>
    <w:rsid w:val="00F72C9C"/>
    <w:rsid w:val="00F7447E"/>
    <w:rsid w:val="00F74B43"/>
    <w:rsid w:val="00F7672D"/>
    <w:rsid w:val="00F8142F"/>
    <w:rsid w:val="00F82AEE"/>
    <w:rsid w:val="00F85817"/>
    <w:rsid w:val="00F85870"/>
    <w:rsid w:val="00F862C0"/>
    <w:rsid w:val="00F90D77"/>
    <w:rsid w:val="00F938F4"/>
    <w:rsid w:val="00FA07DE"/>
    <w:rsid w:val="00FA18B4"/>
    <w:rsid w:val="00FA4B0A"/>
    <w:rsid w:val="00FB2946"/>
    <w:rsid w:val="00FB3CED"/>
    <w:rsid w:val="00FB4EC0"/>
    <w:rsid w:val="00FB721B"/>
    <w:rsid w:val="00FC0B71"/>
    <w:rsid w:val="00FC38A3"/>
    <w:rsid w:val="00FC4587"/>
    <w:rsid w:val="00FC47D3"/>
    <w:rsid w:val="00FD104F"/>
    <w:rsid w:val="00FD21EC"/>
    <w:rsid w:val="00FD5C7F"/>
    <w:rsid w:val="00FD78F3"/>
    <w:rsid w:val="00FE0D9C"/>
    <w:rsid w:val="00FE16F5"/>
    <w:rsid w:val="00FE2DD3"/>
    <w:rsid w:val="00FE53E8"/>
    <w:rsid w:val="00FE5839"/>
    <w:rsid w:val="00FE76E4"/>
    <w:rsid w:val="00FF0540"/>
    <w:rsid w:val="00FF1EA5"/>
    <w:rsid w:val="00FF395F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26909688"/>
  <w15:chartTrackingRefBased/>
  <w15:docId w15:val="{04BA0D11-F87F-4E0D-8819-3D6773A2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kn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5AE6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D5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B5D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B5DB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00E48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900E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yperlink">
    <w:name w:val="Hyperlink"/>
    <w:uiPriority w:val="99"/>
    <w:unhideWhenUsed/>
    <w:rsid w:val="00900E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B618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32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044">
          <w:marLeft w:val="9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97">
          <w:marLeft w:val="994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40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32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05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s://www.rnexamples.com/files/ReactNative/159614042617702352_5f232b8a4d609.p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ndexam.Mec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A34A-0C60-4FC6-9ABB-997AFEBDA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endexam.Mech.dot</Template>
  <TotalTime>2751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</vt:lpstr>
    </vt:vector>
  </TitlesOfParts>
  <Company>mit, manipal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</dc:title>
  <dc:subject/>
  <dc:creator>mahe</dc:creator>
  <cp:keywords/>
  <cp:lastModifiedBy>Roshan David Jathanna [MAHE-MIT]</cp:lastModifiedBy>
  <cp:revision>779</cp:revision>
  <cp:lastPrinted>2023-05-05T15:55:00Z</cp:lastPrinted>
  <dcterms:created xsi:type="dcterms:W3CDTF">2017-11-02T18:39:00Z</dcterms:created>
  <dcterms:modified xsi:type="dcterms:W3CDTF">2023-05-29T11:01:00Z</dcterms:modified>
</cp:coreProperties>
</file>