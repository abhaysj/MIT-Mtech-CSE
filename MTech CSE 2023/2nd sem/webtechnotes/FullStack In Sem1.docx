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443C" w14:textId="46C22E8B" w:rsidR="00A51D30" w:rsidRPr="00267568" w:rsidRDefault="004A3AEF" w:rsidP="00070EB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10B2B" w:rsidRPr="00267568">
        <w:rPr>
          <w:rFonts w:ascii="Arial" w:hAnsi="Arial" w:cs="Arial"/>
        </w:rPr>
        <w:t>I</w:t>
      </w:r>
      <w:r w:rsidR="004F13C7" w:rsidRPr="00267568">
        <w:rPr>
          <w:rFonts w:ascii="Arial" w:hAnsi="Arial" w:cs="Arial"/>
        </w:rPr>
        <w:t xml:space="preserve"> S</w:t>
      </w:r>
      <w:r w:rsidR="00143EDB" w:rsidRPr="00267568">
        <w:rPr>
          <w:rFonts w:ascii="Arial" w:hAnsi="Arial" w:cs="Arial"/>
        </w:rPr>
        <w:t>EM</w:t>
      </w:r>
      <w:r w:rsidR="004F13C7" w:rsidRPr="00267568">
        <w:rPr>
          <w:rFonts w:ascii="Arial" w:hAnsi="Arial" w:cs="Arial"/>
        </w:rPr>
        <w:t>ESTER</w:t>
      </w:r>
      <w:r w:rsidR="00143EDB" w:rsidRPr="00267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017DD1" w:rsidRPr="00267568">
        <w:rPr>
          <w:rFonts w:ascii="Arial" w:hAnsi="Arial" w:cs="Arial"/>
        </w:rPr>
        <w:t>.</w:t>
      </w:r>
      <w:r w:rsidR="004F13C7" w:rsidRPr="00267568">
        <w:rPr>
          <w:rFonts w:ascii="Arial" w:hAnsi="Arial" w:cs="Arial"/>
        </w:rPr>
        <w:t>TECH</w:t>
      </w:r>
      <w:r w:rsidR="004458D7" w:rsidRPr="00267568">
        <w:rPr>
          <w:rFonts w:ascii="Arial" w:hAnsi="Arial" w:cs="Arial"/>
        </w:rPr>
        <w:t>.</w:t>
      </w:r>
      <w:r w:rsidR="00017DD1" w:rsidRPr="00267568">
        <w:rPr>
          <w:rFonts w:ascii="Arial" w:hAnsi="Arial" w:cs="Arial"/>
        </w:rPr>
        <w:t xml:space="preserve"> </w:t>
      </w:r>
      <w:r w:rsidR="00A02E5E" w:rsidRPr="00267568"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SOFTWARE ENGINEERING</w:t>
      </w:r>
      <w:r w:rsidR="00A02E5E" w:rsidRPr="00267568">
        <w:rPr>
          <w:rFonts w:ascii="Arial" w:hAnsi="Arial" w:cs="Arial"/>
        </w:rPr>
        <w:t>)</w:t>
      </w:r>
    </w:p>
    <w:p w14:paraId="24A59049" w14:textId="11E1C985" w:rsidR="00143EDB" w:rsidRPr="00267568" w:rsidRDefault="004A3AEF" w:rsidP="00070EB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IN-</w:t>
      </w:r>
      <w:r w:rsidR="002C7AFF">
        <w:rPr>
          <w:rFonts w:ascii="Arial" w:hAnsi="Arial" w:cs="Arial"/>
        </w:rPr>
        <w:t>SEMESTER</w:t>
      </w:r>
      <w:r>
        <w:rPr>
          <w:rFonts w:ascii="Arial" w:hAnsi="Arial" w:cs="Arial"/>
        </w:rPr>
        <w:t xml:space="preserve"> I</w:t>
      </w:r>
      <w:r w:rsidR="00533609" w:rsidRPr="00267568">
        <w:rPr>
          <w:rFonts w:ascii="Arial" w:hAnsi="Arial" w:cs="Arial"/>
        </w:rPr>
        <w:t xml:space="preserve"> </w:t>
      </w:r>
      <w:r w:rsidR="0047620D" w:rsidRPr="00267568">
        <w:rPr>
          <w:rFonts w:ascii="Arial" w:hAnsi="Arial" w:cs="Arial"/>
        </w:rPr>
        <w:t>EXAMINATION</w:t>
      </w:r>
      <w:r w:rsidR="00C202EE" w:rsidRPr="00267568">
        <w:rPr>
          <w:rFonts w:ascii="Arial" w:hAnsi="Arial" w:cs="Arial"/>
        </w:rPr>
        <w:t>,</w:t>
      </w:r>
      <w:r w:rsidR="00E66265">
        <w:rPr>
          <w:rFonts w:ascii="Arial" w:hAnsi="Arial" w:cs="Arial"/>
        </w:rPr>
        <w:t xml:space="preserve"> </w:t>
      </w:r>
      <w:r w:rsidR="00932473">
        <w:rPr>
          <w:rFonts w:ascii="Arial" w:hAnsi="Arial" w:cs="Arial"/>
        </w:rPr>
        <w:t>MA</w:t>
      </w:r>
      <w:r>
        <w:rPr>
          <w:rFonts w:ascii="Arial" w:hAnsi="Arial" w:cs="Arial"/>
        </w:rPr>
        <w:t>RCH</w:t>
      </w:r>
      <w:r w:rsidR="00962067">
        <w:rPr>
          <w:rFonts w:ascii="Arial" w:hAnsi="Arial" w:cs="Arial"/>
        </w:rPr>
        <w:t xml:space="preserve"> </w:t>
      </w:r>
      <w:r w:rsidR="00533609" w:rsidRPr="00267568">
        <w:rPr>
          <w:rFonts w:ascii="Arial" w:hAnsi="Arial" w:cs="Arial"/>
        </w:rPr>
        <w:t>20</w:t>
      </w:r>
      <w:r w:rsidR="00834625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</w:p>
    <w:p w14:paraId="7E9CF5DD" w14:textId="0766C0B3" w:rsidR="00143EDB" w:rsidRPr="00267568" w:rsidRDefault="00143EDB" w:rsidP="00070EB0">
      <w:pPr>
        <w:ind w:right="-144"/>
        <w:jc w:val="center"/>
        <w:rPr>
          <w:rFonts w:ascii="Arial" w:hAnsi="Arial" w:cs="Arial"/>
          <w:sz w:val="22"/>
          <w:szCs w:val="22"/>
        </w:rPr>
      </w:pPr>
      <w:r w:rsidRPr="00267568">
        <w:rPr>
          <w:rFonts w:ascii="Arial" w:hAnsi="Arial" w:cs="Arial"/>
          <w:bCs/>
          <w:szCs w:val="22"/>
        </w:rPr>
        <w:t>SUBJECT:</w:t>
      </w:r>
      <w:r w:rsidR="005C492B" w:rsidRPr="005C492B">
        <w:t xml:space="preserve"> </w:t>
      </w:r>
      <w:r w:rsidR="005C492B" w:rsidRPr="005C492B">
        <w:rPr>
          <w:rFonts w:ascii="Arial" w:hAnsi="Arial" w:cs="Arial"/>
          <w:bCs/>
          <w:szCs w:val="22"/>
        </w:rPr>
        <w:t xml:space="preserve">Elective III: </w:t>
      </w:r>
      <w:r w:rsidR="009B520C" w:rsidRPr="009B520C">
        <w:rPr>
          <w:rFonts w:ascii="Arial" w:hAnsi="Arial" w:cs="Arial"/>
          <w:bCs/>
          <w:szCs w:val="22"/>
        </w:rPr>
        <w:t>FULL STACK WEB DEVELOPMENT</w:t>
      </w:r>
      <w:r w:rsidR="00932473" w:rsidRPr="00267568">
        <w:rPr>
          <w:rFonts w:ascii="Arial" w:hAnsi="Arial" w:cs="Arial"/>
          <w:bCs/>
          <w:szCs w:val="22"/>
        </w:rPr>
        <w:t xml:space="preserve"> [</w:t>
      </w:r>
      <w:r w:rsidR="00517675">
        <w:rPr>
          <w:rFonts w:ascii="Arial" w:hAnsi="Arial" w:cs="Arial"/>
          <w:bCs/>
          <w:szCs w:val="22"/>
        </w:rPr>
        <w:t>ICT</w:t>
      </w:r>
      <w:r w:rsidR="00932473" w:rsidRPr="00267568">
        <w:rPr>
          <w:rFonts w:ascii="Arial" w:hAnsi="Arial" w:cs="Arial"/>
          <w:bCs/>
          <w:szCs w:val="22"/>
        </w:rPr>
        <w:t xml:space="preserve"> </w:t>
      </w:r>
      <w:r w:rsidR="005C492B">
        <w:rPr>
          <w:rFonts w:ascii="Arial" w:hAnsi="Arial" w:cs="Arial"/>
          <w:bCs/>
          <w:szCs w:val="22"/>
        </w:rPr>
        <w:t>5021</w:t>
      </w:r>
      <w:r w:rsidR="00932473" w:rsidRPr="00267568">
        <w:rPr>
          <w:rFonts w:ascii="Arial" w:hAnsi="Arial" w:cs="Arial"/>
          <w:bCs/>
          <w:szCs w:val="22"/>
        </w:rPr>
        <w:t>]</w:t>
      </w:r>
    </w:p>
    <w:p w14:paraId="66912C13" w14:textId="77777777" w:rsidR="00CB2BA2" w:rsidRPr="00267568" w:rsidRDefault="00DC7B36" w:rsidP="00070EB0">
      <w:pPr>
        <w:jc w:val="center"/>
        <w:rPr>
          <w:rFonts w:ascii="Arial" w:hAnsi="Arial" w:cs="Arial"/>
          <w:b/>
          <w:sz w:val="22"/>
          <w:szCs w:val="22"/>
        </w:rPr>
      </w:pPr>
      <w:r w:rsidRPr="00267568">
        <w:rPr>
          <w:rFonts w:ascii="Arial" w:hAnsi="Arial" w:cs="Arial"/>
          <w:b/>
          <w:sz w:val="22"/>
          <w:szCs w:val="22"/>
        </w:rPr>
        <w:t>REVISED CREDIT SYSTEM</w:t>
      </w:r>
    </w:p>
    <w:p w14:paraId="6A54BA6E" w14:textId="553E1B78" w:rsidR="0051311C" w:rsidRPr="00267568" w:rsidRDefault="0051311C" w:rsidP="00070EB0">
      <w:pPr>
        <w:jc w:val="center"/>
        <w:rPr>
          <w:rFonts w:ascii="Arial" w:hAnsi="Arial" w:cs="Arial"/>
          <w:sz w:val="22"/>
          <w:szCs w:val="22"/>
        </w:rPr>
      </w:pPr>
    </w:p>
    <w:p w14:paraId="4F80EC85" w14:textId="6A427945" w:rsidR="00143EDB" w:rsidRPr="00CB2BA2" w:rsidRDefault="00000000" w:rsidP="00A246D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BE85C6">
          <v:rect id="_x0000_s2052" style="position:absolute;margin-left:9pt;margin-top:21.1pt;width:6in;height:61.9pt;z-index:1">
            <v:textbox style="mso-next-textbox:#_x0000_s2052">
              <w:txbxContent>
                <w:p w14:paraId="04B6DE65" w14:textId="77777777" w:rsidR="0029506B" w:rsidRPr="00A36A52" w:rsidRDefault="0029506B" w:rsidP="00CB2BA2">
                  <w:pPr>
                    <w:pStyle w:val="BodyText"/>
                    <w:spacing w:line="360" w:lineRule="auto"/>
                    <w:rPr>
                      <w:rFonts w:ascii="Arial" w:hAnsi="Arial" w:cs="Arial"/>
                    </w:rPr>
                  </w:pPr>
                  <w:r w:rsidRPr="00A36A52">
                    <w:rPr>
                      <w:rFonts w:ascii="Arial" w:hAnsi="Arial" w:cs="Arial"/>
                    </w:rPr>
                    <w:t>Instructions to Candidates:</w:t>
                  </w:r>
                </w:p>
                <w:p w14:paraId="767E86E1" w14:textId="77777777" w:rsidR="0029506B" w:rsidRDefault="0029506B" w:rsidP="00AD6D83">
                  <w:pPr>
                    <w:numPr>
                      <w:ilvl w:val="0"/>
                      <w:numId w:val="1"/>
                    </w:numPr>
                    <w:spacing w:line="276" w:lineRule="auto"/>
                  </w:pPr>
                  <w:r w:rsidRPr="00A36A52">
                    <w:t xml:space="preserve">Answer </w:t>
                  </w:r>
                  <w:r>
                    <w:rPr>
                      <w:b/>
                      <w:bCs/>
                    </w:rPr>
                    <w:t xml:space="preserve">ALL </w:t>
                  </w:r>
                  <w:r w:rsidRPr="00CB2BA2">
                    <w:rPr>
                      <w:bCs/>
                    </w:rPr>
                    <w:t xml:space="preserve">the </w:t>
                  </w:r>
                  <w:r w:rsidRPr="00A36A52">
                    <w:t>questions.</w:t>
                  </w:r>
                </w:p>
                <w:p w14:paraId="6F095CCC" w14:textId="77777777" w:rsidR="0029506B" w:rsidRDefault="0029506B" w:rsidP="00AD6D83">
                  <w:pPr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t>Missing data may be suitably assumed.</w:t>
                  </w:r>
                </w:p>
              </w:txbxContent>
            </v:textbox>
          </v:rect>
        </w:pict>
      </w:r>
      <w:r w:rsidR="00143EDB" w:rsidRPr="00CB2BA2">
        <w:rPr>
          <w:rFonts w:ascii="Arial" w:hAnsi="Arial" w:cs="Arial"/>
          <w:sz w:val="22"/>
        </w:rPr>
        <w:t xml:space="preserve">Time: </w:t>
      </w:r>
      <w:r w:rsidR="00D25D94">
        <w:rPr>
          <w:rFonts w:ascii="Arial" w:hAnsi="Arial" w:cs="Arial"/>
          <w:sz w:val="22"/>
        </w:rPr>
        <w:t>1</w:t>
      </w:r>
      <w:r w:rsidR="00364DA3">
        <w:rPr>
          <w:rFonts w:ascii="Arial" w:hAnsi="Arial" w:cs="Arial"/>
          <w:sz w:val="22"/>
        </w:rPr>
        <w:t xml:space="preserve"> HOUR</w:t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  <w:t xml:space="preserve">         </w:t>
      </w:r>
      <w:r w:rsidR="00A246D7">
        <w:rPr>
          <w:rFonts w:ascii="Arial" w:hAnsi="Arial" w:cs="Arial"/>
          <w:sz w:val="22"/>
        </w:rPr>
        <w:t xml:space="preserve"> </w:t>
      </w:r>
      <w:r w:rsidR="00364DA3">
        <w:rPr>
          <w:rFonts w:ascii="Arial" w:hAnsi="Arial" w:cs="Arial"/>
          <w:sz w:val="22"/>
        </w:rPr>
        <w:t xml:space="preserve">       </w:t>
      </w:r>
      <w:r w:rsidR="00143EDB" w:rsidRPr="00CB2BA2">
        <w:rPr>
          <w:rFonts w:ascii="Arial" w:hAnsi="Arial" w:cs="Arial"/>
          <w:sz w:val="22"/>
        </w:rPr>
        <w:t>MAX.</w:t>
      </w:r>
      <w:r w:rsidR="00CB2BA2" w:rsidRPr="00CB2BA2">
        <w:rPr>
          <w:rFonts w:ascii="Arial" w:hAnsi="Arial" w:cs="Arial"/>
          <w:sz w:val="22"/>
        </w:rPr>
        <w:t xml:space="preserve"> </w:t>
      </w:r>
      <w:r w:rsidR="00143EDB" w:rsidRPr="00CB2BA2">
        <w:rPr>
          <w:rFonts w:ascii="Arial" w:hAnsi="Arial" w:cs="Arial"/>
          <w:sz w:val="22"/>
        </w:rPr>
        <w:t xml:space="preserve">MARKS: </w:t>
      </w:r>
      <w:r w:rsidR="00D25D94">
        <w:rPr>
          <w:rFonts w:ascii="Arial" w:hAnsi="Arial" w:cs="Arial"/>
          <w:sz w:val="22"/>
        </w:rPr>
        <w:t>15</w:t>
      </w:r>
    </w:p>
    <w:p w14:paraId="1FFE8D00" w14:textId="77777777" w:rsidR="00501317" w:rsidRPr="00087ADD" w:rsidRDefault="00501317">
      <w:pPr>
        <w:rPr>
          <w:rFonts w:ascii="Arial" w:hAnsi="Arial" w:cs="Arial"/>
        </w:rPr>
      </w:pPr>
    </w:p>
    <w:p w14:paraId="0373F4F2" w14:textId="77777777" w:rsidR="00501317" w:rsidRPr="00087ADD" w:rsidRDefault="00501317">
      <w:pPr>
        <w:rPr>
          <w:rFonts w:ascii="Arial" w:hAnsi="Arial" w:cs="Arial"/>
        </w:rPr>
      </w:pPr>
    </w:p>
    <w:p w14:paraId="1288A762" w14:textId="77777777" w:rsidR="00501317" w:rsidRPr="00087ADD" w:rsidRDefault="00501317">
      <w:pPr>
        <w:rPr>
          <w:rFonts w:ascii="Arial" w:hAnsi="Arial" w:cs="Arial"/>
        </w:rPr>
      </w:pPr>
    </w:p>
    <w:p w14:paraId="1F8A084F" w14:textId="77777777" w:rsidR="00501317" w:rsidRDefault="00501317">
      <w:pPr>
        <w:rPr>
          <w:rFonts w:ascii="Arial" w:hAnsi="Arial" w:cs="Arial"/>
        </w:rPr>
      </w:pPr>
    </w:p>
    <w:p w14:paraId="0D6D90E6" w14:textId="77777777" w:rsidR="00235325" w:rsidRPr="00087ADD" w:rsidRDefault="00235325">
      <w:pPr>
        <w:rPr>
          <w:rFonts w:ascii="Arial" w:hAnsi="Arial" w:cs="Arial"/>
        </w:rPr>
      </w:pPr>
    </w:p>
    <w:tbl>
      <w:tblPr>
        <w:tblW w:w="10385" w:type="dxa"/>
        <w:jc w:val="center"/>
        <w:tblLook w:val="01E0" w:firstRow="1" w:lastRow="1" w:firstColumn="1" w:lastColumn="1" w:noHBand="0" w:noVBand="0"/>
      </w:tblPr>
      <w:tblGrid>
        <w:gridCol w:w="678"/>
        <w:gridCol w:w="9157"/>
        <w:gridCol w:w="550"/>
      </w:tblGrid>
      <w:tr w:rsidR="00136C2C" w:rsidRPr="00087ADD" w14:paraId="51578DB9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3F5C84FF" w14:textId="6FECF15C" w:rsidR="00136C2C" w:rsidRPr="00C11B91" w:rsidRDefault="00136C2C" w:rsidP="00D612F5">
            <w:pPr>
              <w:spacing w:after="240"/>
              <w:ind w:left="3" w:hanging="3"/>
            </w:pPr>
            <w:r w:rsidRPr="00C11B91">
              <w:rPr>
                <w:color w:val="000000"/>
              </w:rPr>
              <w:t>1</w:t>
            </w:r>
            <w:r w:rsidR="004F2599">
              <w:rPr>
                <w:color w:val="000000"/>
              </w:rPr>
              <w:t>.</w:t>
            </w:r>
          </w:p>
        </w:tc>
        <w:tc>
          <w:tcPr>
            <w:tcW w:w="9157" w:type="dxa"/>
            <w:shd w:val="clear" w:color="auto" w:fill="auto"/>
          </w:tcPr>
          <w:p w14:paraId="5B670260" w14:textId="3B2A45F0" w:rsidR="00136C2C" w:rsidRPr="00D612F5" w:rsidRDefault="002B6C35" w:rsidP="00D612F5">
            <w:pPr>
              <w:jc w:val="both"/>
            </w:pPr>
            <w:r w:rsidRPr="002B6C35">
              <w:t>Is it possible to embed a video in HTML without third-party plugins? If so, how?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19D3119E" w14:textId="6D7807CC" w:rsidR="00136C2C" w:rsidRPr="00C11B91" w:rsidRDefault="002B6C35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5DA2AE43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26E4DC4F" w14:textId="4C915871" w:rsidR="00136C2C" w:rsidRPr="00C11B91" w:rsidRDefault="004F2599" w:rsidP="00D612F5">
            <w:pPr>
              <w:spacing w:after="240"/>
              <w:ind w:left="3" w:hanging="3"/>
            </w:pPr>
            <w:r>
              <w:t>2.</w:t>
            </w:r>
          </w:p>
        </w:tc>
        <w:tc>
          <w:tcPr>
            <w:tcW w:w="9157" w:type="dxa"/>
            <w:shd w:val="clear" w:color="auto" w:fill="auto"/>
          </w:tcPr>
          <w:p w14:paraId="6C0039F9" w14:textId="7732646C" w:rsidR="00AF00E0" w:rsidRDefault="00AF00E0" w:rsidP="00D612F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t>Design the webpage shown in Figure 2.1 using bootstrap. Write only the HTML code.</w:t>
            </w:r>
          </w:p>
          <w:p w14:paraId="0071B2F2" w14:textId="77777777" w:rsidR="00AF00E0" w:rsidRDefault="00AF00E0" w:rsidP="00D612F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</w:p>
          <w:p w14:paraId="53CF4329" w14:textId="3F8F23BD" w:rsidR="006F73F7" w:rsidRDefault="00A667EF" w:rsidP="00D612F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object w:dxaOrig="8805" w:dyaOrig="4770" w14:anchorId="1B21A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5pt;height:223.5pt" o:ole="">
                  <v:imagedata r:id="rId8" o:title=""/>
                </v:shape>
                <o:OLEObject Type="Embed" ProgID="PBrush" ShapeID="_x0000_i1025" DrawAspect="Content" ObjectID="_1740637861" r:id="rId9"/>
              </w:object>
            </w:r>
          </w:p>
          <w:p w14:paraId="22BFC70B" w14:textId="77777777" w:rsidR="00AF00E0" w:rsidRDefault="00AF00E0" w:rsidP="00AF00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i/>
                <w:iCs/>
              </w:rPr>
            </w:pPr>
            <w:r w:rsidRPr="00AF00E0">
              <w:rPr>
                <w:i/>
                <w:iCs/>
              </w:rPr>
              <w:t>Figure 2.1</w:t>
            </w:r>
          </w:p>
          <w:p w14:paraId="2442678E" w14:textId="4D85D817" w:rsidR="00AF00E0" w:rsidRPr="00AF00E0" w:rsidRDefault="00AF00E0" w:rsidP="00AF00E0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i/>
                <w:iCs/>
              </w:rPr>
            </w:pPr>
          </w:p>
        </w:tc>
        <w:tc>
          <w:tcPr>
            <w:tcW w:w="550" w:type="dxa"/>
            <w:shd w:val="clear" w:color="auto" w:fill="auto"/>
            <w:vAlign w:val="bottom"/>
          </w:tcPr>
          <w:p w14:paraId="228B860F" w14:textId="2AB89359" w:rsidR="00136C2C" w:rsidRPr="00C11B91" w:rsidRDefault="00D7530D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68D8D2C1" w14:textId="77777777" w:rsidTr="00657511">
        <w:trPr>
          <w:trHeight w:val="332"/>
          <w:jc w:val="center"/>
        </w:trPr>
        <w:tc>
          <w:tcPr>
            <w:tcW w:w="678" w:type="dxa"/>
            <w:shd w:val="clear" w:color="auto" w:fill="auto"/>
          </w:tcPr>
          <w:p w14:paraId="60713009" w14:textId="6A7AB8F0" w:rsidR="00136C2C" w:rsidRPr="00C11B91" w:rsidRDefault="004F2599" w:rsidP="00D612F5">
            <w:pPr>
              <w:spacing w:after="240"/>
              <w:ind w:left="3" w:hanging="3"/>
            </w:pPr>
            <w:r>
              <w:t>3.</w:t>
            </w:r>
          </w:p>
        </w:tc>
        <w:tc>
          <w:tcPr>
            <w:tcW w:w="9157" w:type="dxa"/>
            <w:shd w:val="clear" w:color="auto" w:fill="auto"/>
          </w:tcPr>
          <w:p w14:paraId="5D49985C" w14:textId="288840FA" w:rsidR="00136C2C" w:rsidRPr="00D612F5" w:rsidRDefault="004D2E0F" w:rsidP="00D612F5">
            <w:pPr>
              <w:jc w:val="both"/>
            </w:pPr>
            <w:r>
              <w:t xml:space="preserve">Explain how </w:t>
            </w:r>
            <w:r w:rsidR="00ED4D13">
              <w:t xml:space="preserve">a </w:t>
            </w:r>
            <w:r>
              <w:t>web application works</w:t>
            </w:r>
            <w:r w:rsidR="000537A3">
              <w:t>.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6B66FBDA" w14:textId="7497B206" w:rsidR="00136C2C" w:rsidRPr="00C11B91" w:rsidRDefault="00642402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335E6FBE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1B905E30" w14:textId="67B41384" w:rsidR="00136C2C" w:rsidRPr="00C11B91" w:rsidRDefault="004F2599" w:rsidP="00D612F5">
            <w:pPr>
              <w:spacing w:after="240"/>
              <w:ind w:left="3" w:hanging="3"/>
            </w:pPr>
            <w:r>
              <w:t>4.</w:t>
            </w:r>
          </w:p>
        </w:tc>
        <w:tc>
          <w:tcPr>
            <w:tcW w:w="9157" w:type="dxa"/>
            <w:shd w:val="clear" w:color="auto" w:fill="auto"/>
          </w:tcPr>
          <w:p w14:paraId="0C7A0765" w14:textId="370E8E70" w:rsidR="00C862F3" w:rsidRPr="00D612F5" w:rsidRDefault="00ED4D13" w:rsidP="00D612F5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Write the javascript function for the webpage in Figure 2.1,</w:t>
            </w:r>
            <w:r w:rsidR="00B75976">
              <w:rPr>
                <w:lang w:val="en-IN"/>
              </w:rPr>
              <w:t xml:space="preserve"> which </w:t>
            </w:r>
            <w:r>
              <w:rPr>
                <w:lang w:val="en-IN"/>
              </w:rPr>
              <w:t>gets</w:t>
            </w:r>
            <w:r w:rsidR="00B75976">
              <w:rPr>
                <w:lang w:val="en-IN"/>
              </w:rPr>
              <w:t xml:space="preserve"> executed </w:t>
            </w:r>
            <w:r>
              <w:rPr>
                <w:lang w:val="en-IN"/>
              </w:rPr>
              <w:t xml:space="preserve">on clicking the </w:t>
            </w:r>
            <w:r w:rsidR="00B75976">
              <w:rPr>
                <w:lang w:val="en-IN"/>
              </w:rPr>
              <w:t>“ADD” button.</w:t>
            </w:r>
            <w:r w:rsidR="00C67CD8">
              <w:rPr>
                <w:lang w:val="en-IN"/>
              </w:rPr>
              <w:t xml:space="preserve"> </w:t>
            </w:r>
            <w:r w:rsidR="00BD5ECF">
              <w:rPr>
                <w:lang w:val="en-IN"/>
              </w:rPr>
              <w:t>(Assume the “students” array stores information about the list of students)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407A6AC2" w14:textId="107C5EDA" w:rsidR="00136C2C" w:rsidRPr="00C11B91" w:rsidRDefault="0066159C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F53310" w:rsidRPr="00087ADD" w14:paraId="0BA220EA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062370C5" w14:textId="443AF4B7" w:rsidR="00F53310" w:rsidRDefault="00F53310" w:rsidP="00F53310">
            <w:pPr>
              <w:spacing w:after="240"/>
              <w:ind w:left="3" w:hanging="3"/>
            </w:pPr>
            <w:r>
              <w:t>5.</w:t>
            </w:r>
          </w:p>
        </w:tc>
        <w:tc>
          <w:tcPr>
            <w:tcW w:w="9157" w:type="dxa"/>
            <w:shd w:val="clear" w:color="auto" w:fill="auto"/>
          </w:tcPr>
          <w:p w14:paraId="18A9D903" w14:textId="7945CA85" w:rsidR="00F53310" w:rsidRDefault="00F53310" w:rsidP="00F53310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Write the javascript function for the webpage in Figure 2.1, which gets executed on clicking the “DELETE” button.</w:t>
            </w:r>
            <w:r w:rsidR="00C67CD8">
              <w:rPr>
                <w:lang w:val="en-IN"/>
              </w:rPr>
              <w:t xml:space="preserve"> (Assume </w:t>
            </w:r>
            <w:r w:rsidR="00BD5ECF">
              <w:rPr>
                <w:lang w:val="en-IN"/>
              </w:rPr>
              <w:t xml:space="preserve">the </w:t>
            </w:r>
            <w:r w:rsidR="00C67CD8">
              <w:rPr>
                <w:lang w:val="en-IN"/>
              </w:rPr>
              <w:t>“students” array</w:t>
            </w:r>
            <w:r w:rsidR="00C60956">
              <w:rPr>
                <w:lang w:val="en-IN"/>
              </w:rPr>
              <w:t xml:space="preserve"> stores information about </w:t>
            </w:r>
            <w:r w:rsidR="00BD5ECF">
              <w:rPr>
                <w:lang w:val="en-IN"/>
              </w:rPr>
              <w:t xml:space="preserve">the </w:t>
            </w:r>
            <w:r w:rsidR="00C60956">
              <w:rPr>
                <w:lang w:val="en-IN"/>
              </w:rPr>
              <w:t>list of students</w:t>
            </w:r>
            <w:r w:rsidR="00C67CD8">
              <w:rPr>
                <w:lang w:val="en-IN"/>
              </w:rPr>
              <w:t>)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46F6F858" w14:textId="63791F1C" w:rsidR="00F53310" w:rsidRDefault="00F53310" w:rsidP="00F53310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F53310" w:rsidRPr="00087ADD" w14:paraId="7751D9DA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3D5D99F4" w14:textId="15221945" w:rsidR="00F53310" w:rsidRPr="005B53D4" w:rsidRDefault="00F53310" w:rsidP="00F53310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9157" w:type="dxa"/>
            <w:shd w:val="clear" w:color="auto" w:fill="auto"/>
          </w:tcPr>
          <w:p w14:paraId="4AE7FDD5" w14:textId="779719F6" w:rsidR="00F53310" w:rsidRPr="00D612F5" w:rsidRDefault="00F53310" w:rsidP="00F53310">
            <w:r w:rsidRPr="00C433CB">
              <w:t xml:space="preserve">Analyze </w:t>
            </w:r>
            <w:r>
              <w:t>any two</w:t>
            </w:r>
            <w:r w:rsidRPr="00C433CB">
              <w:t xml:space="preserve"> data types in JavaScript and explain the differences between them.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4101A633" w14:textId="6B63260F" w:rsidR="00F53310" w:rsidRDefault="00F53310" w:rsidP="00F53310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2M</w:t>
            </w:r>
          </w:p>
        </w:tc>
      </w:tr>
      <w:tr w:rsidR="00F53310" w:rsidRPr="00087ADD" w14:paraId="03729901" w14:textId="77777777" w:rsidTr="00657511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0E8079C0" w14:textId="77777777" w:rsidR="00F53310" w:rsidRDefault="00F53310" w:rsidP="00F53310">
            <w:pPr>
              <w:spacing w:after="240"/>
              <w:ind w:left="3" w:hanging="3"/>
              <w:rPr>
                <w:color w:val="000000"/>
              </w:rPr>
            </w:pPr>
          </w:p>
        </w:tc>
        <w:tc>
          <w:tcPr>
            <w:tcW w:w="9157" w:type="dxa"/>
            <w:shd w:val="clear" w:color="auto" w:fill="auto"/>
          </w:tcPr>
          <w:p w14:paraId="71CB617C" w14:textId="74AD9EBF" w:rsidR="00F53310" w:rsidRPr="00D612F5" w:rsidRDefault="00F53310" w:rsidP="00F53310">
            <w:pPr>
              <w:autoSpaceDE w:val="0"/>
              <w:jc w:val="center"/>
            </w:pPr>
            <w:r>
              <w:t>************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2267CEBB" w14:textId="77777777" w:rsidR="00F53310" w:rsidRDefault="00F53310" w:rsidP="00F53310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E10D857" w14:textId="77777777" w:rsidR="00CD7E43" w:rsidRPr="00744D53" w:rsidRDefault="00CD7E43" w:rsidP="000A2587">
      <w:pPr>
        <w:rPr>
          <w:sz w:val="2"/>
          <w:szCs w:val="2"/>
        </w:rPr>
        <w:sectPr w:rsidR="00CD7E43" w:rsidRPr="00744D53" w:rsidSect="0064685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864" w:right="1440" w:bottom="864" w:left="1440" w:header="576" w:footer="720" w:gutter="0"/>
          <w:cols w:space="720"/>
          <w:titlePg/>
          <w:docGrid w:linePitch="360"/>
        </w:sectPr>
      </w:pPr>
    </w:p>
    <w:p w14:paraId="0AC9DA0B" w14:textId="69C01313" w:rsidR="00900E48" w:rsidRDefault="00900E48" w:rsidP="00B7342C">
      <w:pPr>
        <w:rPr>
          <w:sz w:val="2"/>
          <w:szCs w:val="2"/>
        </w:rPr>
      </w:pPr>
    </w:p>
    <w:p w14:paraId="08A8A4E9" w14:textId="465024AA" w:rsidR="00907B7A" w:rsidRDefault="008B5486" w:rsidP="00B7342C">
      <w:pPr>
        <w:rPr>
          <w:sz w:val="2"/>
          <w:szCs w:val="2"/>
        </w:rPr>
      </w:pPr>
      <w:r>
        <w:rPr>
          <w:sz w:val="2"/>
          <w:szCs w:val="2"/>
        </w:rPr>
        <w:tab/>
      </w:r>
    </w:p>
    <w:p w14:paraId="0B9B60EF" w14:textId="624C2A3A" w:rsidR="008B5486" w:rsidRPr="00744D53" w:rsidRDefault="008B5486" w:rsidP="00B7342C">
      <w:pPr>
        <w:rPr>
          <w:sz w:val="2"/>
          <w:szCs w:val="2"/>
        </w:rPr>
      </w:pPr>
      <w:r>
        <w:rPr>
          <w:sz w:val="2"/>
          <w:szCs w:val="2"/>
        </w:rPr>
        <w:tab/>
      </w:r>
    </w:p>
    <w:sectPr w:rsidR="008B5486" w:rsidRPr="00744D53" w:rsidSect="00CD7E43">
      <w:headerReference w:type="default" r:id="rId16"/>
      <w:type w:val="continuous"/>
      <w:pgSz w:w="11909" w:h="16834" w:code="9"/>
      <w:pgMar w:top="864" w:right="1440" w:bottom="864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1869" w14:textId="77777777" w:rsidR="00840D66" w:rsidRDefault="00840D66">
      <w:r>
        <w:separator/>
      </w:r>
    </w:p>
  </w:endnote>
  <w:endnote w:type="continuationSeparator" w:id="0">
    <w:p w14:paraId="2FD04295" w14:textId="77777777" w:rsidR="00840D66" w:rsidRDefault="0084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D731" w14:textId="77777777" w:rsidR="00096C09" w:rsidRDefault="00096C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06DE" w14:textId="1453894E" w:rsidR="0029506B" w:rsidRDefault="0029506B">
    <w:pPr>
      <w:pStyle w:val="Footer"/>
    </w:pPr>
    <w:r>
      <w:t xml:space="preserve">CSE </w:t>
    </w:r>
    <w:r w:rsidR="00C80C7B">
      <w:t>4304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B5BA" w14:textId="59EE975B" w:rsidR="0029506B" w:rsidRDefault="00096C09" w:rsidP="00900E48">
    <w:pPr>
      <w:pStyle w:val="Footer"/>
    </w:pPr>
    <w:r>
      <w:t>ICT 5021</w:t>
    </w:r>
    <w:r w:rsidR="0029506B">
      <w:tab/>
    </w:r>
    <w:r w:rsidR="0029506B">
      <w:tab/>
      <w:t xml:space="preserve">Page </w:t>
    </w:r>
    <w:r w:rsidR="0029506B">
      <w:fldChar w:fldCharType="begin"/>
    </w:r>
    <w:r w:rsidR="0029506B">
      <w:instrText xml:space="preserve"> PAGE </w:instrText>
    </w:r>
    <w:r w:rsidR="0029506B">
      <w:fldChar w:fldCharType="separate"/>
    </w:r>
    <w:r w:rsidR="0029506B">
      <w:rPr>
        <w:noProof/>
      </w:rPr>
      <w:t>1</w:t>
    </w:r>
    <w:r w:rsidR="0029506B">
      <w:fldChar w:fldCharType="end"/>
    </w:r>
    <w:r w:rsidR="0029506B">
      <w:t xml:space="preserve"> of </w:t>
    </w:r>
    <w:r w:rsidR="0029506B">
      <w:rPr>
        <w:noProof/>
      </w:rPr>
      <w:fldChar w:fldCharType="begin"/>
    </w:r>
    <w:r w:rsidR="0029506B">
      <w:rPr>
        <w:noProof/>
      </w:rPr>
      <w:instrText xml:space="preserve"> NUMPAGES </w:instrText>
    </w:r>
    <w:r w:rsidR="0029506B">
      <w:rPr>
        <w:noProof/>
      </w:rPr>
      <w:fldChar w:fldCharType="separate"/>
    </w:r>
    <w:r w:rsidR="0029506B">
      <w:rPr>
        <w:noProof/>
      </w:rPr>
      <w:t>2</w:t>
    </w:r>
    <w:r w:rsidR="0029506B">
      <w:rPr>
        <w:noProof/>
      </w:rPr>
      <w:fldChar w:fldCharType="end"/>
    </w:r>
  </w:p>
  <w:p w14:paraId="1CE26402" w14:textId="77777777" w:rsidR="0029506B" w:rsidRDefault="00295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5F05" w14:textId="77777777" w:rsidR="00840D66" w:rsidRDefault="00840D66">
      <w:r>
        <w:separator/>
      </w:r>
    </w:p>
  </w:footnote>
  <w:footnote w:type="continuationSeparator" w:id="0">
    <w:p w14:paraId="56B7A1E8" w14:textId="77777777" w:rsidR="00840D66" w:rsidRDefault="00840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25ED" w14:textId="77777777" w:rsidR="00096C09" w:rsidRDefault="00096C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7B84" w14:textId="77777777" w:rsidR="00096C09" w:rsidRDefault="00096C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4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08"/>
      <w:gridCol w:w="419"/>
      <w:gridCol w:w="419"/>
      <w:gridCol w:w="419"/>
      <w:gridCol w:w="419"/>
      <w:gridCol w:w="419"/>
      <w:gridCol w:w="419"/>
      <w:gridCol w:w="419"/>
      <w:gridCol w:w="419"/>
      <w:gridCol w:w="419"/>
      <w:gridCol w:w="419"/>
    </w:tblGrid>
    <w:tr w:rsidR="0029506B" w:rsidRPr="00DD0B8A" w14:paraId="0F363244" w14:textId="77777777" w:rsidTr="006D78B0">
      <w:trPr>
        <w:trHeight w:val="527"/>
      </w:trPr>
      <w:tc>
        <w:tcPr>
          <w:tcW w:w="1408" w:type="dxa"/>
          <w:vAlign w:val="center"/>
        </w:tcPr>
        <w:p w14:paraId="7E3EA9CD" w14:textId="77777777" w:rsidR="0029506B" w:rsidRPr="00DD0B8A" w:rsidRDefault="0029506B" w:rsidP="00900E48">
          <w:pPr>
            <w:rPr>
              <w:rFonts w:ascii="Arial" w:hAnsi="Arial" w:cs="Arial"/>
            </w:rPr>
          </w:pPr>
          <w:r w:rsidRPr="00DD0B8A">
            <w:rPr>
              <w:rFonts w:ascii="Arial" w:hAnsi="Arial" w:cs="Arial"/>
            </w:rPr>
            <w:t>Reg.</w:t>
          </w:r>
          <w:r>
            <w:rPr>
              <w:rFonts w:ascii="Arial" w:hAnsi="Arial" w:cs="Arial"/>
            </w:rPr>
            <w:t xml:space="preserve"> </w:t>
          </w:r>
          <w:r w:rsidRPr="00DD0B8A">
            <w:rPr>
              <w:rFonts w:ascii="Arial" w:hAnsi="Arial" w:cs="Arial"/>
            </w:rPr>
            <w:t>No.</w:t>
          </w:r>
        </w:p>
      </w:tc>
      <w:tc>
        <w:tcPr>
          <w:tcW w:w="419" w:type="dxa"/>
          <w:vAlign w:val="center"/>
        </w:tcPr>
        <w:p w14:paraId="45052731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1BD573E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07C8DA91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3F7595A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1CFB5BF3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2032DCD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F00F7F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6335F7E0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2873464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695C264C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</w:tr>
  </w:tbl>
  <w:p w14:paraId="2D330976" w14:textId="77777777" w:rsidR="0029506B" w:rsidRDefault="0029506B">
    <w:pPr>
      <w:pStyle w:val="Header"/>
    </w:pPr>
  </w:p>
  <w:p w14:paraId="19FEB488" w14:textId="5935FC10" w:rsidR="0029506B" w:rsidRDefault="00000000">
    <w:pPr>
      <w:pStyle w:val="Header"/>
    </w:pPr>
    <w:r>
      <w:pict w14:anchorId="0955A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pt;height:57pt" o:ole=""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8102" w14:textId="77777777" w:rsidR="0029506B" w:rsidRDefault="00295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1D0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07B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5544"/>
    <w:multiLevelType w:val="hybridMultilevel"/>
    <w:tmpl w:val="6F54643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160B"/>
    <w:multiLevelType w:val="hybridMultilevel"/>
    <w:tmpl w:val="6F5464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121B"/>
    <w:multiLevelType w:val="hybridMultilevel"/>
    <w:tmpl w:val="994E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1859"/>
    <w:multiLevelType w:val="hybridMultilevel"/>
    <w:tmpl w:val="DADEFD4E"/>
    <w:lvl w:ilvl="0" w:tplc="CC4E6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D47F0"/>
    <w:multiLevelType w:val="hybridMultilevel"/>
    <w:tmpl w:val="135898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C1B56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83F12"/>
    <w:multiLevelType w:val="hybridMultilevel"/>
    <w:tmpl w:val="D36E9E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0E01"/>
    <w:multiLevelType w:val="hybridMultilevel"/>
    <w:tmpl w:val="D548B8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821E4"/>
    <w:multiLevelType w:val="hybridMultilevel"/>
    <w:tmpl w:val="E514C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AB51A6"/>
    <w:multiLevelType w:val="multilevel"/>
    <w:tmpl w:val="367A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FD5B16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144E8"/>
    <w:multiLevelType w:val="hybridMultilevel"/>
    <w:tmpl w:val="815E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5753"/>
    <w:multiLevelType w:val="hybridMultilevel"/>
    <w:tmpl w:val="C270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3480E"/>
    <w:multiLevelType w:val="hybridMultilevel"/>
    <w:tmpl w:val="DF1833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A0E5221"/>
    <w:multiLevelType w:val="hybridMultilevel"/>
    <w:tmpl w:val="0D5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7B63"/>
    <w:multiLevelType w:val="hybridMultilevel"/>
    <w:tmpl w:val="AF8A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172"/>
    <w:multiLevelType w:val="hybridMultilevel"/>
    <w:tmpl w:val="D0B2FC7C"/>
    <w:lvl w:ilvl="0" w:tplc="B0DC8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5EA"/>
    <w:multiLevelType w:val="hybridMultilevel"/>
    <w:tmpl w:val="C88C3DF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BA3CF9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368DB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15503"/>
    <w:multiLevelType w:val="hybridMultilevel"/>
    <w:tmpl w:val="DF1833B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56F1687"/>
    <w:multiLevelType w:val="hybridMultilevel"/>
    <w:tmpl w:val="C270E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3652B"/>
    <w:multiLevelType w:val="hybridMultilevel"/>
    <w:tmpl w:val="DF1833B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6D49B0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70661"/>
    <w:multiLevelType w:val="hybridMultilevel"/>
    <w:tmpl w:val="DE9ED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D4F62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148051">
    <w:abstractNumId w:val="19"/>
  </w:num>
  <w:num w:numId="2" w16cid:durableId="221911429">
    <w:abstractNumId w:val="3"/>
  </w:num>
  <w:num w:numId="3" w16cid:durableId="1331371203">
    <w:abstractNumId w:val="8"/>
  </w:num>
  <w:num w:numId="4" w16cid:durableId="1535539505">
    <w:abstractNumId w:val="6"/>
  </w:num>
  <w:num w:numId="5" w16cid:durableId="1821268354">
    <w:abstractNumId w:val="2"/>
  </w:num>
  <w:num w:numId="6" w16cid:durableId="2130394834">
    <w:abstractNumId w:val="9"/>
  </w:num>
  <w:num w:numId="7" w16cid:durableId="171914116">
    <w:abstractNumId w:val="7"/>
  </w:num>
  <w:num w:numId="8" w16cid:durableId="233202965">
    <w:abstractNumId w:val="27"/>
  </w:num>
  <w:num w:numId="9" w16cid:durableId="768429463">
    <w:abstractNumId w:val="20"/>
  </w:num>
  <w:num w:numId="10" w16cid:durableId="614295326">
    <w:abstractNumId w:val="0"/>
  </w:num>
  <w:num w:numId="11" w16cid:durableId="1905330617">
    <w:abstractNumId w:val="25"/>
  </w:num>
  <w:num w:numId="12" w16cid:durableId="267196165">
    <w:abstractNumId w:val="21"/>
  </w:num>
  <w:num w:numId="13" w16cid:durableId="2108885601">
    <w:abstractNumId w:val="12"/>
  </w:num>
  <w:num w:numId="14" w16cid:durableId="58556069">
    <w:abstractNumId w:val="1"/>
  </w:num>
  <w:num w:numId="15" w16cid:durableId="14873605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5863226">
    <w:abstractNumId w:val="14"/>
  </w:num>
  <w:num w:numId="17" w16cid:durableId="2114545949">
    <w:abstractNumId w:val="23"/>
  </w:num>
  <w:num w:numId="18" w16cid:durableId="1108356035">
    <w:abstractNumId w:val="15"/>
  </w:num>
  <w:num w:numId="19" w16cid:durableId="172964756">
    <w:abstractNumId w:val="10"/>
  </w:num>
  <w:num w:numId="20" w16cid:durableId="733545023">
    <w:abstractNumId w:val="11"/>
  </w:num>
  <w:num w:numId="21" w16cid:durableId="1546986861">
    <w:abstractNumId w:val="4"/>
  </w:num>
  <w:num w:numId="22" w16cid:durableId="741952770">
    <w:abstractNumId w:val="16"/>
  </w:num>
  <w:num w:numId="23" w16cid:durableId="687099683">
    <w:abstractNumId w:val="22"/>
  </w:num>
  <w:num w:numId="24" w16cid:durableId="2037198357">
    <w:abstractNumId w:val="24"/>
  </w:num>
  <w:num w:numId="25" w16cid:durableId="431586670">
    <w:abstractNumId w:val="17"/>
  </w:num>
  <w:num w:numId="26" w16cid:durableId="55473162">
    <w:abstractNumId w:val="26"/>
  </w:num>
  <w:num w:numId="27" w16cid:durableId="578826474">
    <w:abstractNumId w:val="13"/>
  </w:num>
  <w:num w:numId="28" w16cid:durableId="1932279987">
    <w:abstractNumId w:val="5"/>
  </w:num>
  <w:num w:numId="29" w16cid:durableId="133198134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jW3sLQ0MjE0MzJR0lEKTi0uzszPAykwNKwFAHGMDLotAAAA"/>
  </w:docVars>
  <w:rsids>
    <w:rsidRoot w:val="00CF3CC6"/>
    <w:rsid w:val="00001045"/>
    <w:rsid w:val="00007A02"/>
    <w:rsid w:val="00010ACB"/>
    <w:rsid w:val="00011B5E"/>
    <w:rsid w:val="00011D34"/>
    <w:rsid w:val="00012946"/>
    <w:rsid w:val="0001494B"/>
    <w:rsid w:val="00016F5B"/>
    <w:rsid w:val="00017DD1"/>
    <w:rsid w:val="00020650"/>
    <w:rsid w:val="000227F0"/>
    <w:rsid w:val="000243FC"/>
    <w:rsid w:val="0002604B"/>
    <w:rsid w:val="0002654E"/>
    <w:rsid w:val="00033E17"/>
    <w:rsid w:val="00035218"/>
    <w:rsid w:val="000363DE"/>
    <w:rsid w:val="00037117"/>
    <w:rsid w:val="00037C68"/>
    <w:rsid w:val="00042674"/>
    <w:rsid w:val="000428D0"/>
    <w:rsid w:val="0004316F"/>
    <w:rsid w:val="000448EA"/>
    <w:rsid w:val="00052BA7"/>
    <w:rsid w:val="00052EE4"/>
    <w:rsid w:val="000537A3"/>
    <w:rsid w:val="000549E0"/>
    <w:rsid w:val="00056E3C"/>
    <w:rsid w:val="00061920"/>
    <w:rsid w:val="000620E1"/>
    <w:rsid w:val="000632A8"/>
    <w:rsid w:val="00070EB0"/>
    <w:rsid w:val="00071D49"/>
    <w:rsid w:val="0007339A"/>
    <w:rsid w:val="00073CB1"/>
    <w:rsid w:val="00076912"/>
    <w:rsid w:val="00080AFD"/>
    <w:rsid w:val="00080B4F"/>
    <w:rsid w:val="0008110F"/>
    <w:rsid w:val="0008549F"/>
    <w:rsid w:val="000874E3"/>
    <w:rsid w:val="00087ADD"/>
    <w:rsid w:val="00090A9B"/>
    <w:rsid w:val="00091209"/>
    <w:rsid w:val="000947EB"/>
    <w:rsid w:val="00096C09"/>
    <w:rsid w:val="000A11C2"/>
    <w:rsid w:val="000A15F9"/>
    <w:rsid w:val="000A2587"/>
    <w:rsid w:val="000A5482"/>
    <w:rsid w:val="000A6890"/>
    <w:rsid w:val="000A79A6"/>
    <w:rsid w:val="000B25A5"/>
    <w:rsid w:val="000B40C3"/>
    <w:rsid w:val="000B618E"/>
    <w:rsid w:val="000B704D"/>
    <w:rsid w:val="000C1AB1"/>
    <w:rsid w:val="000C245F"/>
    <w:rsid w:val="000C3A62"/>
    <w:rsid w:val="000C4085"/>
    <w:rsid w:val="000C699B"/>
    <w:rsid w:val="000C6FFA"/>
    <w:rsid w:val="000D10CF"/>
    <w:rsid w:val="000D2529"/>
    <w:rsid w:val="000D3EAB"/>
    <w:rsid w:val="000D427C"/>
    <w:rsid w:val="000D50F5"/>
    <w:rsid w:val="000D5B28"/>
    <w:rsid w:val="000D628A"/>
    <w:rsid w:val="000D6CC9"/>
    <w:rsid w:val="000D6E41"/>
    <w:rsid w:val="000D7AA6"/>
    <w:rsid w:val="000E2565"/>
    <w:rsid w:val="000E77ED"/>
    <w:rsid w:val="000E7B5D"/>
    <w:rsid w:val="000F69F6"/>
    <w:rsid w:val="001028DE"/>
    <w:rsid w:val="00105CD8"/>
    <w:rsid w:val="00106764"/>
    <w:rsid w:val="0011001E"/>
    <w:rsid w:val="00113340"/>
    <w:rsid w:val="00120323"/>
    <w:rsid w:val="00122E03"/>
    <w:rsid w:val="00123CF6"/>
    <w:rsid w:val="00124411"/>
    <w:rsid w:val="00124AF3"/>
    <w:rsid w:val="001264BD"/>
    <w:rsid w:val="00132047"/>
    <w:rsid w:val="00134F4D"/>
    <w:rsid w:val="00135DC9"/>
    <w:rsid w:val="0013614B"/>
    <w:rsid w:val="00136C2C"/>
    <w:rsid w:val="00140EAC"/>
    <w:rsid w:val="0014208D"/>
    <w:rsid w:val="00143EDB"/>
    <w:rsid w:val="00145898"/>
    <w:rsid w:val="001468A3"/>
    <w:rsid w:val="001507A0"/>
    <w:rsid w:val="001521AE"/>
    <w:rsid w:val="001526BD"/>
    <w:rsid w:val="001544FE"/>
    <w:rsid w:val="00157622"/>
    <w:rsid w:val="001576F0"/>
    <w:rsid w:val="00157880"/>
    <w:rsid w:val="00160A78"/>
    <w:rsid w:val="00164B59"/>
    <w:rsid w:val="00164C46"/>
    <w:rsid w:val="001700D7"/>
    <w:rsid w:val="00175AE3"/>
    <w:rsid w:val="0018106C"/>
    <w:rsid w:val="00181430"/>
    <w:rsid w:val="00181F2B"/>
    <w:rsid w:val="00190444"/>
    <w:rsid w:val="00190FDA"/>
    <w:rsid w:val="0019566A"/>
    <w:rsid w:val="001A1C11"/>
    <w:rsid w:val="001A473F"/>
    <w:rsid w:val="001B332D"/>
    <w:rsid w:val="001B4E6D"/>
    <w:rsid w:val="001B5BA2"/>
    <w:rsid w:val="001B6491"/>
    <w:rsid w:val="001B6DD2"/>
    <w:rsid w:val="001C2018"/>
    <w:rsid w:val="001C3A6E"/>
    <w:rsid w:val="001C3F93"/>
    <w:rsid w:val="001C464E"/>
    <w:rsid w:val="001C513B"/>
    <w:rsid w:val="001C5CDF"/>
    <w:rsid w:val="001D0D0F"/>
    <w:rsid w:val="001D1C83"/>
    <w:rsid w:val="001D7679"/>
    <w:rsid w:val="001E1F27"/>
    <w:rsid w:val="00203AFB"/>
    <w:rsid w:val="00205E7F"/>
    <w:rsid w:val="00210F30"/>
    <w:rsid w:val="002112EC"/>
    <w:rsid w:val="002144BD"/>
    <w:rsid w:val="00214ACF"/>
    <w:rsid w:val="00215F39"/>
    <w:rsid w:val="0021692F"/>
    <w:rsid w:val="00217E26"/>
    <w:rsid w:val="0022152E"/>
    <w:rsid w:val="002215B0"/>
    <w:rsid w:val="00223EBD"/>
    <w:rsid w:val="0022592E"/>
    <w:rsid w:val="00225B10"/>
    <w:rsid w:val="002314ED"/>
    <w:rsid w:val="00232E78"/>
    <w:rsid w:val="00235325"/>
    <w:rsid w:val="00240956"/>
    <w:rsid w:val="002431D3"/>
    <w:rsid w:val="002469F1"/>
    <w:rsid w:val="00246A8A"/>
    <w:rsid w:val="00250EE9"/>
    <w:rsid w:val="0025166A"/>
    <w:rsid w:val="00253BEB"/>
    <w:rsid w:val="00263BAE"/>
    <w:rsid w:val="00263C73"/>
    <w:rsid w:val="002661D9"/>
    <w:rsid w:val="002666ED"/>
    <w:rsid w:val="0026735B"/>
    <w:rsid w:val="00267568"/>
    <w:rsid w:val="00270E40"/>
    <w:rsid w:val="00272122"/>
    <w:rsid w:val="002723D4"/>
    <w:rsid w:val="00272591"/>
    <w:rsid w:val="00274476"/>
    <w:rsid w:val="00274E84"/>
    <w:rsid w:val="002766BB"/>
    <w:rsid w:val="00281212"/>
    <w:rsid w:val="002841A0"/>
    <w:rsid w:val="00284B7C"/>
    <w:rsid w:val="00285761"/>
    <w:rsid w:val="00286810"/>
    <w:rsid w:val="00286965"/>
    <w:rsid w:val="00290AB7"/>
    <w:rsid w:val="00290C08"/>
    <w:rsid w:val="00291386"/>
    <w:rsid w:val="00291C80"/>
    <w:rsid w:val="00292D2F"/>
    <w:rsid w:val="0029506B"/>
    <w:rsid w:val="002976FA"/>
    <w:rsid w:val="00297FD6"/>
    <w:rsid w:val="002A00D6"/>
    <w:rsid w:val="002A314A"/>
    <w:rsid w:val="002A7F56"/>
    <w:rsid w:val="002B334D"/>
    <w:rsid w:val="002B386C"/>
    <w:rsid w:val="002B5FA6"/>
    <w:rsid w:val="002B6C35"/>
    <w:rsid w:val="002C0F3E"/>
    <w:rsid w:val="002C57E5"/>
    <w:rsid w:val="002C6476"/>
    <w:rsid w:val="002C6F72"/>
    <w:rsid w:val="002C7AFF"/>
    <w:rsid w:val="002D3185"/>
    <w:rsid w:val="002D445F"/>
    <w:rsid w:val="002E4CD7"/>
    <w:rsid w:val="002E57BD"/>
    <w:rsid w:val="002E7BDC"/>
    <w:rsid w:val="002F0049"/>
    <w:rsid w:val="002F4B14"/>
    <w:rsid w:val="002F4CDF"/>
    <w:rsid w:val="003059AB"/>
    <w:rsid w:val="00306575"/>
    <w:rsid w:val="0031151D"/>
    <w:rsid w:val="00313116"/>
    <w:rsid w:val="00313DE3"/>
    <w:rsid w:val="00314564"/>
    <w:rsid w:val="00320A0E"/>
    <w:rsid w:val="0032301E"/>
    <w:rsid w:val="00324974"/>
    <w:rsid w:val="00325619"/>
    <w:rsid w:val="00326EAE"/>
    <w:rsid w:val="00330554"/>
    <w:rsid w:val="00333382"/>
    <w:rsid w:val="0033393C"/>
    <w:rsid w:val="00334558"/>
    <w:rsid w:val="00334D16"/>
    <w:rsid w:val="00335094"/>
    <w:rsid w:val="00337C68"/>
    <w:rsid w:val="0034000A"/>
    <w:rsid w:val="00340E72"/>
    <w:rsid w:val="00341A2A"/>
    <w:rsid w:val="00341E00"/>
    <w:rsid w:val="00342C52"/>
    <w:rsid w:val="0034476D"/>
    <w:rsid w:val="003526F4"/>
    <w:rsid w:val="00353345"/>
    <w:rsid w:val="00355880"/>
    <w:rsid w:val="0035600D"/>
    <w:rsid w:val="003603D4"/>
    <w:rsid w:val="00360D39"/>
    <w:rsid w:val="003616A5"/>
    <w:rsid w:val="003616E9"/>
    <w:rsid w:val="00362062"/>
    <w:rsid w:val="00362F55"/>
    <w:rsid w:val="00363AE6"/>
    <w:rsid w:val="00364907"/>
    <w:rsid w:val="00364DA3"/>
    <w:rsid w:val="003663AF"/>
    <w:rsid w:val="00370ED1"/>
    <w:rsid w:val="00382178"/>
    <w:rsid w:val="00387171"/>
    <w:rsid w:val="003923E7"/>
    <w:rsid w:val="00394977"/>
    <w:rsid w:val="003A1E9E"/>
    <w:rsid w:val="003B0FE5"/>
    <w:rsid w:val="003C108C"/>
    <w:rsid w:val="003C3AA6"/>
    <w:rsid w:val="003C778D"/>
    <w:rsid w:val="003C7D73"/>
    <w:rsid w:val="003D0827"/>
    <w:rsid w:val="003D4A32"/>
    <w:rsid w:val="003D67A2"/>
    <w:rsid w:val="003D77A7"/>
    <w:rsid w:val="003E1E58"/>
    <w:rsid w:val="003E1EB2"/>
    <w:rsid w:val="003E3EDD"/>
    <w:rsid w:val="003E4AD8"/>
    <w:rsid w:val="003E6DA8"/>
    <w:rsid w:val="003E6EC2"/>
    <w:rsid w:val="003F0317"/>
    <w:rsid w:val="003F14F1"/>
    <w:rsid w:val="003F1E60"/>
    <w:rsid w:val="003F4CFC"/>
    <w:rsid w:val="00400A64"/>
    <w:rsid w:val="0040148A"/>
    <w:rsid w:val="00405C8A"/>
    <w:rsid w:val="00410E87"/>
    <w:rsid w:val="00411366"/>
    <w:rsid w:val="00412C67"/>
    <w:rsid w:val="00413537"/>
    <w:rsid w:val="00413624"/>
    <w:rsid w:val="00414A18"/>
    <w:rsid w:val="0041551C"/>
    <w:rsid w:val="00415FBA"/>
    <w:rsid w:val="004160E9"/>
    <w:rsid w:val="0041655E"/>
    <w:rsid w:val="00420C66"/>
    <w:rsid w:val="00421255"/>
    <w:rsid w:val="004219C3"/>
    <w:rsid w:val="00425023"/>
    <w:rsid w:val="00426A38"/>
    <w:rsid w:val="00430AE3"/>
    <w:rsid w:val="004311D3"/>
    <w:rsid w:val="004319C6"/>
    <w:rsid w:val="00432970"/>
    <w:rsid w:val="00436B2B"/>
    <w:rsid w:val="004372D6"/>
    <w:rsid w:val="0044294C"/>
    <w:rsid w:val="004458D7"/>
    <w:rsid w:val="00453584"/>
    <w:rsid w:val="00456CB5"/>
    <w:rsid w:val="004577B2"/>
    <w:rsid w:val="0046481E"/>
    <w:rsid w:val="004650FE"/>
    <w:rsid w:val="00471E79"/>
    <w:rsid w:val="00471F56"/>
    <w:rsid w:val="0047620D"/>
    <w:rsid w:val="0048283E"/>
    <w:rsid w:val="00482DB5"/>
    <w:rsid w:val="004835AF"/>
    <w:rsid w:val="00484878"/>
    <w:rsid w:val="00487389"/>
    <w:rsid w:val="004908D3"/>
    <w:rsid w:val="00491189"/>
    <w:rsid w:val="00496385"/>
    <w:rsid w:val="00496A20"/>
    <w:rsid w:val="004A122A"/>
    <w:rsid w:val="004A1BF2"/>
    <w:rsid w:val="004A3AEF"/>
    <w:rsid w:val="004A5211"/>
    <w:rsid w:val="004B2A74"/>
    <w:rsid w:val="004B4F95"/>
    <w:rsid w:val="004B6754"/>
    <w:rsid w:val="004B7071"/>
    <w:rsid w:val="004B7429"/>
    <w:rsid w:val="004C0294"/>
    <w:rsid w:val="004C4E60"/>
    <w:rsid w:val="004C7A18"/>
    <w:rsid w:val="004D144A"/>
    <w:rsid w:val="004D2E0F"/>
    <w:rsid w:val="004D30BE"/>
    <w:rsid w:val="004D507D"/>
    <w:rsid w:val="004D648D"/>
    <w:rsid w:val="004D75BB"/>
    <w:rsid w:val="004E1811"/>
    <w:rsid w:val="004E4777"/>
    <w:rsid w:val="004E5343"/>
    <w:rsid w:val="004E59C8"/>
    <w:rsid w:val="004E7CDC"/>
    <w:rsid w:val="004F13C7"/>
    <w:rsid w:val="004F1A8F"/>
    <w:rsid w:val="004F2599"/>
    <w:rsid w:val="004F3125"/>
    <w:rsid w:val="004F3697"/>
    <w:rsid w:val="004F4743"/>
    <w:rsid w:val="004F4BDC"/>
    <w:rsid w:val="004F580C"/>
    <w:rsid w:val="00501317"/>
    <w:rsid w:val="00501AD0"/>
    <w:rsid w:val="005052EC"/>
    <w:rsid w:val="005054F3"/>
    <w:rsid w:val="00505F79"/>
    <w:rsid w:val="00506404"/>
    <w:rsid w:val="005111FB"/>
    <w:rsid w:val="00511FC2"/>
    <w:rsid w:val="0051311C"/>
    <w:rsid w:val="00514249"/>
    <w:rsid w:val="00517675"/>
    <w:rsid w:val="00522F7B"/>
    <w:rsid w:val="005233C6"/>
    <w:rsid w:val="00525456"/>
    <w:rsid w:val="00525F53"/>
    <w:rsid w:val="00533609"/>
    <w:rsid w:val="0054187E"/>
    <w:rsid w:val="0054395E"/>
    <w:rsid w:val="00543EF4"/>
    <w:rsid w:val="00545001"/>
    <w:rsid w:val="00545B4E"/>
    <w:rsid w:val="00546FCC"/>
    <w:rsid w:val="005518F2"/>
    <w:rsid w:val="00552735"/>
    <w:rsid w:val="005567C1"/>
    <w:rsid w:val="00556EDD"/>
    <w:rsid w:val="00562006"/>
    <w:rsid w:val="00562741"/>
    <w:rsid w:val="00563990"/>
    <w:rsid w:val="00570926"/>
    <w:rsid w:val="00572309"/>
    <w:rsid w:val="00574941"/>
    <w:rsid w:val="005751C6"/>
    <w:rsid w:val="005757F1"/>
    <w:rsid w:val="00577045"/>
    <w:rsid w:val="005774E2"/>
    <w:rsid w:val="00580B0F"/>
    <w:rsid w:val="005819C2"/>
    <w:rsid w:val="00581A98"/>
    <w:rsid w:val="005838E8"/>
    <w:rsid w:val="005843DE"/>
    <w:rsid w:val="005933CF"/>
    <w:rsid w:val="00597E21"/>
    <w:rsid w:val="005A3C21"/>
    <w:rsid w:val="005A568F"/>
    <w:rsid w:val="005A6B7A"/>
    <w:rsid w:val="005B53D4"/>
    <w:rsid w:val="005B7B2C"/>
    <w:rsid w:val="005C0A8B"/>
    <w:rsid w:val="005C1DEA"/>
    <w:rsid w:val="005C2991"/>
    <w:rsid w:val="005C492B"/>
    <w:rsid w:val="005D0703"/>
    <w:rsid w:val="005D10CD"/>
    <w:rsid w:val="005D2D50"/>
    <w:rsid w:val="005D367D"/>
    <w:rsid w:val="005D43BD"/>
    <w:rsid w:val="005D4C70"/>
    <w:rsid w:val="005D5A1B"/>
    <w:rsid w:val="005D61BA"/>
    <w:rsid w:val="005D7764"/>
    <w:rsid w:val="005E0E9F"/>
    <w:rsid w:val="005E5133"/>
    <w:rsid w:val="005F18D0"/>
    <w:rsid w:val="005F444F"/>
    <w:rsid w:val="005F6D84"/>
    <w:rsid w:val="005F77E3"/>
    <w:rsid w:val="005F7E9A"/>
    <w:rsid w:val="00600A1A"/>
    <w:rsid w:val="00602EED"/>
    <w:rsid w:val="006048FC"/>
    <w:rsid w:val="00605481"/>
    <w:rsid w:val="00612151"/>
    <w:rsid w:val="00612A25"/>
    <w:rsid w:val="00613A04"/>
    <w:rsid w:val="00613FA5"/>
    <w:rsid w:val="00614348"/>
    <w:rsid w:val="006205DA"/>
    <w:rsid w:val="00620AFB"/>
    <w:rsid w:val="00620E78"/>
    <w:rsid w:val="00625906"/>
    <w:rsid w:val="00630523"/>
    <w:rsid w:val="00631B75"/>
    <w:rsid w:val="006335FE"/>
    <w:rsid w:val="00633899"/>
    <w:rsid w:val="00640901"/>
    <w:rsid w:val="00642402"/>
    <w:rsid w:val="006425C1"/>
    <w:rsid w:val="0064566D"/>
    <w:rsid w:val="00646859"/>
    <w:rsid w:val="0064689C"/>
    <w:rsid w:val="00647424"/>
    <w:rsid w:val="00656CB8"/>
    <w:rsid w:val="00657511"/>
    <w:rsid w:val="00660A37"/>
    <w:rsid w:val="0066159C"/>
    <w:rsid w:val="00664994"/>
    <w:rsid w:val="006651FD"/>
    <w:rsid w:val="0067071F"/>
    <w:rsid w:val="0067214E"/>
    <w:rsid w:val="00677303"/>
    <w:rsid w:val="00677B5D"/>
    <w:rsid w:val="006810C4"/>
    <w:rsid w:val="00684501"/>
    <w:rsid w:val="00684A37"/>
    <w:rsid w:val="00686B85"/>
    <w:rsid w:val="006956F9"/>
    <w:rsid w:val="00696A59"/>
    <w:rsid w:val="00697407"/>
    <w:rsid w:val="006A02A8"/>
    <w:rsid w:val="006A5D49"/>
    <w:rsid w:val="006A60BE"/>
    <w:rsid w:val="006A6D55"/>
    <w:rsid w:val="006A7DDE"/>
    <w:rsid w:val="006B04B3"/>
    <w:rsid w:val="006B1B87"/>
    <w:rsid w:val="006B287D"/>
    <w:rsid w:val="006B4921"/>
    <w:rsid w:val="006B5FF0"/>
    <w:rsid w:val="006B6B4B"/>
    <w:rsid w:val="006B73C2"/>
    <w:rsid w:val="006C0FB3"/>
    <w:rsid w:val="006C4B5D"/>
    <w:rsid w:val="006C618E"/>
    <w:rsid w:val="006C71A0"/>
    <w:rsid w:val="006C7D14"/>
    <w:rsid w:val="006D0FBD"/>
    <w:rsid w:val="006D4988"/>
    <w:rsid w:val="006D6164"/>
    <w:rsid w:val="006D7588"/>
    <w:rsid w:val="006D78B0"/>
    <w:rsid w:val="006E0421"/>
    <w:rsid w:val="006F16B0"/>
    <w:rsid w:val="006F528D"/>
    <w:rsid w:val="006F73F7"/>
    <w:rsid w:val="007015DC"/>
    <w:rsid w:val="00701731"/>
    <w:rsid w:val="00704E5B"/>
    <w:rsid w:val="00705C09"/>
    <w:rsid w:val="00706796"/>
    <w:rsid w:val="00706E76"/>
    <w:rsid w:val="00707475"/>
    <w:rsid w:val="00712A0E"/>
    <w:rsid w:val="00715B44"/>
    <w:rsid w:val="00716058"/>
    <w:rsid w:val="007171FC"/>
    <w:rsid w:val="0072298E"/>
    <w:rsid w:val="00725912"/>
    <w:rsid w:val="00725C57"/>
    <w:rsid w:val="00727BAF"/>
    <w:rsid w:val="00730756"/>
    <w:rsid w:val="00730814"/>
    <w:rsid w:val="00733532"/>
    <w:rsid w:val="007358F2"/>
    <w:rsid w:val="0074338C"/>
    <w:rsid w:val="00743879"/>
    <w:rsid w:val="00744D53"/>
    <w:rsid w:val="007462F3"/>
    <w:rsid w:val="007463A4"/>
    <w:rsid w:val="0074675C"/>
    <w:rsid w:val="0075003A"/>
    <w:rsid w:val="00751074"/>
    <w:rsid w:val="00751B74"/>
    <w:rsid w:val="00751CF0"/>
    <w:rsid w:val="00756067"/>
    <w:rsid w:val="00762DF5"/>
    <w:rsid w:val="007641B8"/>
    <w:rsid w:val="00764FE3"/>
    <w:rsid w:val="00765487"/>
    <w:rsid w:val="00775470"/>
    <w:rsid w:val="00776D40"/>
    <w:rsid w:val="00781C31"/>
    <w:rsid w:val="0078401C"/>
    <w:rsid w:val="0078488D"/>
    <w:rsid w:val="00785511"/>
    <w:rsid w:val="007868CD"/>
    <w:rsid w:val="00787415"/>
    <w:rsid w:val="00787981"/>
    <w:rsid w:val="007920BF"/>
    <w:rsid w:val="00793985"/>
    <w:rsid w:val="00794D60"/>
    <w:rsid w:val="007963F8"/>
    <w:rsid w:val="007A0739"/>
    <w:rsid w:val="007A2750"/>
    <w:rsid w:val="007A41E7"/>
    <w:rsid w:val="007A4B70"/>
    <w:rsid w:val="007A53E6"/>
    <w:rsid w:val="007A625E"/>
    <w:rsid w:val="007B0259"/>
    <w:rsid w:val="007B08E4"/>
    <w:rsid w:val="007B0C47"/>
    <w:rsid w:val="007B4B08"/>
    <w:rsid w:val="007B5765"/>
    <w:rsid w:val="007B5C51"/>
    <w:rsid w:val="007B6167"/>
    <w:rsid w:val="007C0119"/>
    <w:rsid w:val="007C2062"/>
    <w:rsid w:val="007C2508"/>
    <w:rsid w:val="007C33EF"/>
    <w:rsid w:val="007C4194"/>
    <w:rsid w:val="007C5321"/>
    <w:rsid w:val="007C60DA"/>
    <w:rsid w:val="007C736A"/>
    <w:rsid w:val="007C7BB6"/>
    <w:rsid w:val="007C7E59"/>
    <w:rsid w:val="007D0978"/>
    <w:rsid w:val="007D20E8"/>
    <w:rsid w:val="007D2506"/>
    <w:rsid w:val="007D359B"/>
    <w:rsid w:val="007D412D"/>
    <w:rsid w:val="007D638C"/>
    <w:rsid w:val="007D7057"/>
    <w:rsid w:val="007D7556"/>
    <w:rsid w:val="007D75AB"/>
    <w:rsid w:val="007E0A31"/>
    <w:rsid w:val="007E2B94"/>
    <w:rsid w:val="007E37D2"/>
    <w:rsid w:val="007F3595"/>
    <w:rsid w:val="007F3779"/>
    <w:rsid w:val="007F4D76"/>
    <w:rsid w:val="007F63A3"/>
    <w:rsid w:val="00802417"/>
    <w:rsid w:val="0080282D"/>
    <w:rsid w:val="008028CE"/>
    <w:rsid w:val="00803852"/>
    <w:rsid w:val="00804664"/>
    <w:rsid w:val="008060FC"/>
    <w:rsid w:val="00807655"/>
    <w:rsid w:val="00810F89"/>
    <w:rsid w:val="008114EB"/>
    <w:rsid w:val="0081193E"/>
    <w:rsid w:val="00815A18"/>
    <w:rsid w:val="00816442"/>
    <w:rsid w:val="00820564"/>
    <w:rsid w:val="00823997"/>
    <w:rsid w:val="00831830"/>
    <w:rsid w:val="00831D8B"/>
    <w:rsid w:val="00834625"/>
    <w:rsid w:val="00836B14"/>
    <w:rsid w:val="0083702F"/>
    <w:rsid w:val="00837427"/>
    <w:rsid w:val="0084012A"/>
    <w:rsid w:val="008408CF"/>
    <w:rsid w:val="0084099D"/>
    <w:rsid w:val="00840D66"/>
    <w:rsid w:val="008506A2"/>
    <w:rsid w:val="008514DA"/>
    <w:rsid w:val="008613B3"/>
    <w:rsid w:val="008628F2"/>
    <w:rsid w:val="00866F65"/>
    <w:rsid w:val="00870C76"/>
    <w:rsid w:val="00872586"/>
    <w:rsid w:val="008737A5"/>
    <w:rsid w:val="0087491B"/>
    <w:rsid w:val="0088174C"/>
    <w:rsid w:val="00882F68"/>
    <w:rsid w:val="0089161D"/>
    <w:rsid w:val="0089167A"/>
    <w:rsid w:val="00892128"/>
    <w:rsid w:val="0089794F"/>
    <w:rsid w:val="008A020C"/>
    <w:rsid w:val="008A0FFB"/>
    <w:rsid w:val="008A2BB4"/>
    <w:rsid w:val="008A4024"/>
    <w:rsid w:val="008A4184"/>
    <w:rsid w:val="008A594E"/>
    <w:rsid w:val="008A74DE"/>
    <w:rsid w:val="008A7E3C"/>
    <w:rsid w:val="008B2EFD"/>
    <w:rsid w:val="008B35D6"/>
    <w:rsid w:val="008B52CC"/>
    <w:rsid w:val="008B5474"/>
    <w:rsid w:val="008B5486"/>
    <w:rsid w:val="008B573E"/>
    <w:rsid w:val="008B5C2F"/>
    <w:rsid w:val="008B779D"/>
    <w:rsid w:val="008C0736"/>
    <w:rsid w:val="008C1B43"/>
    <w:rsid w:val="008C30FB"/>
    <w:rsid w:val="008D3A12"/>
    <w:rsid w:val="008D47E8"/>
    <w:rsid w:val="008D54AC"/>
    <w:rsid w:val="008D7BA8"/>
    <w:rsid w:val="008E55B3"/>
    <w:rsid w:val="008F6562"/>
    <w:rsid w:val="0090050F"/>
    <w:rsid w:val="00900E48"/>
    <w:rsid w:val="009013C1"/>
    <w:rsid w:val="00901955"/>
    <w:rsid w:val="00901C67"/>
    <w:rsid w:val="00903633"/>
    <w:rsid w:val="00907B7A"/>
    <w:rsid w:val="00910CBF"/>
    <w:rsid w:val="00910EDA"/>
    <w:rsid w:val="00911DAE"/>
    <w:rsid w:val="00917260"/>
    <w:rsid w:val="009206BF"/>
    <w:rsid w:val="0092424F"/>
    <w:rsid w:val="00931450"/>
    <w:rsid w:val="00932473"/>
    <w:rsid w:val="009359F4"/>
    <w:rsid w:val="00935AE6"/>
    <w:rsid w:val="00936786"/>
    <w:rsid w:val="00940D96"/>
    <w:rsid w:val="00946E11"/>
    <w:rsid w:val="009507F4"/>
    <w:rsid w:val="009524F9"/>
    <w:rsid w:val="00962067"/>
    <w:rsid w:val="0096218D"/>
    <w:rsid w:val="009627DB"/>
    <w:rsid w:val="00963BFC"/>
    <w:rsid w:val="00971467"/>
    <w:rsid w:val="0097596D"/>
    <w:rsid w:val="00977C47"/>
    <w:rsid w:val="0098144C"/>
    <w:rsid w:val="009835F4"/>
    <w:rsid w:val="00983A5F"/>
    <w:rsid w:val="00984FE2"/>
    <w:rsid w:val="00985CA8"/>
    <w:rsid w:val="0099529A"/>
    <w:rsid w:val="009969A9"/>
    <w:rsid w:val="009A2862"/>
    <w:rsid w:val="009A432B"/>
    <w:rsid w:val="009A583A"/>
    <w:rsid w:val="009A620A"/>
    <w:rsid w:val="009A6FEA"/>
    <w:rsid w:val="009A7411"/>
    <w:rsid w:val="009B2227"/>
    <w:rsid w:val="009B2E1B"/>
    <w:rsid w:val="009B315F"/>
    <w:rsid w:val="009B3245"/>
    <w:rsid w:val="009B3C30"/>
    <w:rsid w:val="009B3E23"/>
    <w:rsid w:val="009B41F1"/>
    <w:rsid w:val="009B4212"/>
    <w:rsid w:val="009B5096"/>
    <w:rsid w:val="009B520C"/>
    <w:rsid w:val="009B58E1"/>
    <w:rsid w:val="009B6B21"/>
    <w:rsid w:val="009C2B50"/>
    <w:rsid w:val="009C3A58"/>
    <w:rsid w:val="009C70BD"/>
    <w:rsid w:val="009C756C"/>
    <w:rsid w:val="009C7AD3"/>
    <w:rsid w:val="009D069D"/>
    <w:rsid w:val="009D4094"/>
    <w:rsid w:val="009D40CF"/>
    <w:rsid w:val="009D48BE"/>
    <w:rsid w:val="009D52ED"/>
    <w:rsid w:val="009D5F2C"/>
    <w:rsid w:val="009D69FF"/>
    <w:rsid w:val="009D6EAB"/>
    <w:rsid w:val="009D75C3"/>
    <w:rsid w:val="009E0974"/>
    <w:rsid w:val="009E0EE9"/>
    <w:rsid w:val="009E6765"/>
    <w:rsid w:val="009F06FE"/>
    <w:rsid w:val="009F725A"/>
    <w:rsid w:val="009F7DFA"/>
    <w:rsid w:val="009F7E88"/>
    <w:rsid w:val="00A022EC"/>
    <w:rsid w:val="00A02E5E"/>
    <w:rsid w:val="00A03731"/>
    <w:rsid w:val="00A05689"/>
    <w:rsid w:val="00A062DE"/>
    <w:rsid w:val="00A11900"/>
    <w:rsid w:val="00A132A4"/>
    <w:rsid w:val="00A13588"/>
    <w:rsid w:val="00A16F10"/>
    <w:rsid w:val="00A1710A"/>
    <w:rsid w:val="00A17D40"/>
    <w:rsid w:val="00A21E2D"/>
    <w:rsid w:val="00A21EAB"/>
    <w:rsid w:val="00A22165"/>
    <w:rsid w:val="00A23267"/>
    <w:rsid w:val="00A232B7"/>
    <w:rsid w:val="00A23FEC"/>
    <w:rsid w:val="00A24206"/>
    <w:rsid w:val="00A246D7"/>
    <w:rsid w:val="00A27FEC"/>
    <w:rsid w:val="00A30C92"/>
    <w:rsid w:val="00A32B63"/>
    <w:rsid w:val="00A36A52"/>
    <w:rsid w:val="00A36C7C"/>
    <w:rsid w:val="00A4245C"/>
    <w:rsid w:val="00A43942"/>
    <w:rsid w:val="00A43C0B"/>
    <w:rsid w:val="00A44C10"/>
    <w:rsid w:val="00A459D5"/>
    <w:rsid w:val="00A4775A"/>
    <w:rsid w:val="00A51D30"/>
    <w:rsid w:val="00A52C24"/>
    <w:rsid w:val="00A560FE"/>
    <w:rsid w:val="00A6200D"/>
    <w:rsid w:val="00A64D64"/>
    <w:rsid w:val="00A667EF"/>
    <w:rsid w:val="00A67A98"/>
    <w:rsid w:val="00A70CA2"/>
    <w:rsid w:val="00A72142"/>
    <w:rsid w:val="00A75644"/>
    <w:rsid w:val="00A7649E"/>
    <w:rsid w:val="00A772C0"/>
    <w:rsid w:val="00A81D72"/>
    <w:rsid w:val="00A84035"/>
    <w:rsid w:val="00A84B03"/>
    <w:rsid w:val="00A85954"/>
    <w:rsid w:val="00A85EBE"/>
    <w:rsid w:val="00A87DBA"/>
    <w:rsid w:val="00A912C6"/>
    <w:rsid w:val="00A92A30"/>
    <w:rsid w:val="00A93BF2"/>
    <w:rsid w:val="00A963B0"/>
    <w:rsid w:val="00A9665C"/>
    <w:rsid w:val="00AA03A1"/>
    <w:rsid w:val="00AA1639"/>
    <w:rsid w:val="00AA25FB"/>
    <w:rsid w:val="00AA271C"/>
    <w:rsid w:val="00AB1767"/>
    <w:rsid w:val="00AB6A67"/>
    <w:rsid w:val="00AB72F8"/>
    <w:rsid w:val="00AC0C45"/>
    <w:rsid w:val="00AC2A9E"/>
    <w:rsid w:val="00AC2F3D"/>
    <w:rsid w:val="00AC6412"/>
    <w:rsid w:val="00AD08BB"/>
    <w:rsid w:val="00AD3142"/>
    <w:rsid w:val="00AD54AB"/>
    <w:rsid w:val="00AD6D83"/>
    <w:rsid w:val="00AD7342"/>
    <w:rsid w:val="00AD7A24"/>
    <w:rsid w:val="00AD7D87"/>
    <w:rsid w:val="00AE024B"/>
    <w:rsid w:val="00AE092F"/>
    <w:rsid w:val="00AE16DF"/>
    <w:rsid w:val="00AE48CC"/>
    <w:rsid w:val="00AE62BB"/>
    <w:rsid w:val="00AE682B"/>
    <w:rsid w:val="00AF00E0"/>
    <w:rsid w:val="00AF26BE"/>
    <w:rsid w:val="00AF33BD"/>
    <w:rsid w:val="00B0367D"/>
    <w:rsid w:val="00B10762"/>
    <w:rsid w:val="00B109C8"/>
    <w:rsid w:val="00B11C20"/>
    <w:rsid w:val="00B14585"/>
    <w:rsid w:val="00B17636"/>
    <w:rsid w:val="00B2056A"/>
    <w:rsid w:val="00B22B7C"/>
    <w:rsid w:val="00B23E8A"/>
    <w:rsid w:val="00B24D28"/>
    <w:rsid w:val="00B25962"/>
    <w:rsid w:val="00B303B2"/>
    <w:rsid w:val="00B30972"/>
    <w:rsid w:val="00B3482C"/>
    <w:rsid w:val="00B354DC"/>
    <w:rsid w:val="00B36FDA"/>
    <w:rsid w:val="00B37BFA"/>
    <w:rsid w:val="00B37D4D"/>
    <w:rsid w:val="00B44582"/>
    <w:rsid w:val="00B45046"/>
    <w:rsid w:val="00B45ACF"/>
    <w:rsid w:val="00B46E56"/>
    <w:rsid w:val="00B56237"/>
    <w:rsid w:val="00B6383B"/>
    <w:rsid w:val="00B6391F"/>
    <w:rsid w:val="00B65DA4"/>
    <w:rsid w:val="00B664D8"/>
    <w:rsid w:val="00B7342C"/>
    <w:rsid w:val="00B73CC1"/>
    <w:rsid w:val="00B74C37"/>
    <w:rsid w:val="00B75976"/>
    <w:rsid w:val="00B80BA0"/>
    <w:rsid w:val="00B81B47"/>
    <w:rsid w:val="00B82C88"/>
    <w:rsid w:val="00B83EBA"/>
    <w:rsid w:val="00B86F86"/>
    <w:rsid w:val="00B8740E"/>
    <w:rsid w:val="00B87EDA"/>
    <w:rsid w:val="00B92CBA"/>
    <w:rsid w:val="00BA194E"/>
    <w:rsid w:val="00BA302A"/>
    <w:rsid w:val="00BA4EC4"/>
    <w:rsid w:val="00BA6C53"/>
    <w:rsid w:val="00BA7811"/>
    <w:rsid w:val="00BB0E9E"/>
    <w:rsid w:val="00BB199A"/>
    <w:rsid w:val="00BB2D48"/>
    <w:rsid w:val="00BB4018"/>
    <w:rsid w:val="00BB5B86"/>
    <w:rsid w:val="00BB67EA"/>
    <w:rsid w:val="00BB72D6"/>
    <w:rsid w:val="00BB7F6C"/>
    <w:rsid w:val="00BC1259"/>
    <w:rsid w:val="00BC4F24"/>
    <w:rsid w:val="00BC5B53"/>
    <w:rsid w:val="00BC5C59"/>
    <w:rsid w:val="00BC6C25"/>
    <w:rsid w:val="00BC75B5"/>
    <w:rsid w:val="00BD043C"/>
    <w:rsid w:val="00BD120F"/>
    <w:rsid w:val="00BD13BD"/>
    <w:rsid w:val="00BD212A"/>
    <w:rsid w:val="00BD36A7"/>
    <w:rsid w:val="00BD5ECF"/>
    <w:rsid w:val="00BD5FA9"/>
    <w:rsid w:val="00BE2914"/>
    <w:rsid w:val="00BE44F3"/>
    <w:rsid w:val="00BF0CDF"/>
    <w:rsid w:val="00BF11CE"/>
    <w:rsid w:val="00BF12B9"/>
    <w:rsid w:val="00BF1C50"/>
    <w:rsid w:val="00BF377C"/>
    <w:rsid w:val="00BF66F4"/>
    <w:rsid w:val="00C0166C"/>
    <w:rsid w:val="00C016F9"/>
    <w:rsid w:val="00C01DE3"/>
    <w:rsid w:val="00C05F05"/>
    <w:rsid w:val="00C0606C"/>
    <w:rsid w:val="00C10E49"/>
    <w:rsid w:val="00C11B91"/>
    <w:rsid w:val="00C13DF1"/>
    <w:rsid w:val="00C202EE"/>
    <w:rsid w:val="00C212D5"/>
    <w:rsid w:val="00C23D99"/>
    <w:rsid w:val="00C26151"/>
    <w:rsid w:val="00C272D1"/>
    <w:rsid w:val="00C3003B"/>
    <w:rsid w:val="00C30DD9"/>
    <w:rsid w:val="00C31167"/>
    <w:rsid w:val="00C32071"/>
    <w:rsid w:val="00C42474"/>
    <w:rsid w:val="00C433CB"/>
    <w:rsid w:val="00C445D1"/>
    <w:rsid w:val="00C60956"/>
    <w:rsid w:val="00C60B19"/>
    <w:rsid w:val="00C63153"/>
    <w:rsid w:val="00C632C0"/>
    <w:rsid w:val="00C65F46"/>
    <w:rsid w:val="00C6737E"/>
    <w:rsid w:val="00C67CD8"/>
    <w:rsid w:val="00C67D2E"/>
    <w:rsid w:val="00C71720"/>
    <w:rsid w:val="00C71DD9"/>
    <w:rsid w:val="00C72C65"/>
    <w:rsid w:val="00C7749D"/>
    <w:rsid w:val="00C777D0"/>
    <w:rsid w:val="00C77DA6"/>
    <w:rsid w:val="00C80C7B"/>
    <w:rsid w:val="00C80DA5"/>
    <w:rsid w:val="00C8561D"/>
    <w:rsid w:val="00C862F3"/>
    <w:rsid w:val="00C877C6"/>
    <w:rsid w:val="00C92DEA"/>
    <w:rsid w:val="00C937BF"/>
    <w:rsid w:val="00C93CE7"/>
    <w:rsid w:val="00CA0A0C"/>
    <w:rsid w:val="00CA174E"/>
    <w:rsid w:val="00CA2239"/>
    <w:rsid w:val="00CA39B9"/>
    <w:rsid w:val="00CA49D9"/>
    <w:rsid w:val="00CA691E"/>
    <w:rsid w:val="00CB2BA2"/>
    <w:rsid w:val="00CB52B6"/>
    <w:rsid w:val="00CB5935"/>
    <w:rsid w:val="00CB5DB2"/>
    <w:rsid w:val="00CB6EFA"/>
    <w:rsid w:val="00CC184F"/>
    <w:rsid w:val="00CC5EC9"/>
    <w:rsid w:val="00CD07F2"/>
    <w:rsid w:val="00CD73B8"/>
    <w:rsid w:val="00CD7E43"/>
    <w:rsid w:val="00CE0B2D"/>
    <w:rsid w:val="00CE179E"/>
    <w:rsid w:val="00CE2F36"/>
    <w:rsid w:val="00CE55FF"/>
    <w:rsid w:val="00CE5949"/>
    <w:rsid w:val="00CE73AB"/>
    <w:rsid w:val="00CF1C9B"/>
    <w:rsid w:val="00CF3CC6"/>
    <w:rsid w:val="00CF63E8"/>
    <w:rsid w:val="00D02682"/>
    <w:rsid w:val="00D1360C"/>
    <w:rsid w:val="00D14DC0"/>
    <w:rsid w:val="00D16675"/>
    <w:rsid w:val="00D2392A"/>
    <w:rsid w:val="00D23ECD"/>
    <w:rsid w:val="00D25D94"/>
    <w:rsid w:val="00D263BE"/>
    <w:rsid w:val="00D26A39"/>
    <w:rsid w:val="00D32C5A"/>
    <w:rsid w:val="00D33A56"/>
    <w:rsid w:val="00D34C8E"/>
    <w:rsid w:val="00D3592E"/>
    <w:rsid w:val="00D35FC8"/>
    <w:rsid w:val="00D374F8"/>
    <w:rsid w:val="00D42DF2"/>
    <w:rsid w:val="00D5083A"/>
    <w:rsid w:val="00D5122A"/>
    <w:rsid w:val="00D5475F"/>
    <w:rsid w:val="00D600BE"/>
    <w:rsid w:val="00D612F5"/>
    <w:rsid w:val="00D61D5C"/>
    <w:rsid w:val="00D670F0"/>
    <w:rsid w:val="00D70692"/>
    <w:rsid w:val="00D70D6D"/>
    <w:rsid w:val="00D71005"/>
    <w:rsid w:val="00D71403"/>
    <w:rsid w:val="00D725C9"/>
    <w:rsid w:val="00D74FBA"/>
    <w:rsid w:val="00D7530D"/>
    <w:rsid w:val="00D76C68"/>
    <w:rsid w:val="00D80485"/>
    <w:rsid w:val="00D81865"/>
    <w:rsid w:val="00D81C9C"/>
    <w:rsid w:val="00D8366E"/>
    <w:rsid w:val="00D841B1"/>
    <w:rsid w:val="00D844A8"/>
    <w:rsid w:val="00D85BFB"/>
    <w:rsid w:val="00D9209C"/>
    <w:rsid w:val="00D92B74"/>
    <w:rsid w:val="00D934BD"/>
    <w:rsid w:val="00D951C3"/>
    <w:rsid w:val="00D96BD2"/>
    <w:rsid w:val="00D97433"/>
    <w:rsid w:val="00DA6B6A"/>
    <w:rsid w:val="00DB0287"/>
    <w:rsid w:val="00DB357D"/>
    <w:rsid w:val="00DB7D07"/>
    <w:rsid w:val="00DC0598"/>
    <w:rsid w:val="00DC0A4C"/>
    <w:rsid w:val="00DC1541"/>
    <w:rsid w:val="00DC22ED"/>
    <w:rsid w:val="00DC2F8F"/>
    <w:rsid w:val="00DC5E36"/>
    <w:rsid w:val="00DC64AF"/>
    <w:rsid w:val="00DC7B36"/>
    <w:rsid w:val="00DD0B8A"/>
    <w:rsid w:val="00DD1C73"/>
    <w:rsid w:val="00DD73DB"/>
    <w:rsid w:val="00DE6AF5"/>
    <w:rsid w:val="00DE6C4C"/>
    <w:rsid w:val="00DE6C9C"/>
    <w:rsid w:val="00DE750B"/>
    <w:rsid w:val="00DE755D"/>
    <w:rsid w:val="00DF3D25"/>
    <w:rsid w:val="00DF415C"/>
    <w:rsid w:val="00DF501C"/>
    <w:rsid w:val="00DF5811"/>
    <w:rsid w:val="00DF7D87"/>
    <w:rsid w:val="00E03913"/>
    <w:rsid w:val="00E044EC"/>
    <w:rsid w:val="00E05134"/>
    <w:rsid w:val="00E11371"/>
    <w:rsid w:val="00E1317C"/>
    <w:rsid w:val="00E142B1"/>
    <w:rsid w:val="00E1457B"/>
    <w:rsid w:val="00E26DFF"/>
    <w:rsid w:val="00E272AB"/>
    <w:rsid w:val="00E2788F"/>
    <w:rsid w:val="00E31683"/>
    <w:rsid w:val="00E40796"/>
    <w:rsid w:val="00E41925"/>
    <w:rsid w:val="00E42088"/>
    <w:rsid w:val="00E45638"/>
    <w:rsid w:val="00E46D9D"/>
    <w:rsid w:val="00E47287"/>
    <w:rsid w:val="00E50403"/>
    <w:rsid w:val="00E52B1F"/>
    <w:rsid w:val="00E5329A"/>
    <w:rsid w:val="00E5727B"/>
    <w:rsid w:val="00E601DA"/>
    <w:rsid w:val="00E6022C"/>
    <w:rsid w:val="00E60806"/>
    <w:rsid w:val="00E62B7C"/>
    <w:rsid w:val="00E66265"/>
    <w:rsid w:val="00E768B9"/>
    <w:rsid w:val="00E80A26"/>
    <w:rsid w:val="00E82D49"/>
    <w:rsid w:val="00E86A38"/>
    <w:rsid w:val="00E87A1B"/>
    <w:rsid w:val="00E919C9"/>
    <w:rsid w:val="00E9619A"/>
    <w:rsid w:val="00E96A21"/>
    <w:rsid w:val="00EA6F62"/>
    <w:rsid w:val="00EA7C85"/>
    <w:rsid w:val="00EB436E"/>
    <w:rsid w:val="00EB482D"/>
    <w:rsid w:val="00EB5E8A"/>
    <w:rsid w:val="00EB6647"/>
    <w:rsid w:val="00EB6C5C"/>
    <w:rsid w:val="00EC06DB"/>
    <w:rsid w:val="00EC226B"/>
    <w:rsid w:val="00ED3BC0"/>
    <w:rsid w:val="00ED4D13"/>
    <w:rsid w:val="00EE2FCA"/>
    <w:rsid w:val="00EE4ADB"/>
    <w:rsid w:val="00EE5743"/>
    <w:rsid w:val="00EE5CF1"/>
    <w:rsid w:val="00EF013C"/>
    <w:rsid w:val="00EF214C"/>
    <w:rsid w:val="00EF2633"/>
    <w:rsid w:val="00F00E89"/>
    <w:rsid w:val="00F01F34"/>
    <w:rsid w:val="00F03060"/>
    <w:rsid w:val="00F03E14"/>
    <w:rsid w:val="00F05BA9"/>
    <w:rsid w:val="00F05E7F"/>
    <w:rsid w:val="00F06087"/>
    <w:rsid w:val="00F107C1"/>
    <w:rsid w:val="00F10B2B"/>
    <w:rsid w:val="00F11556"/>
    <w:rsid w:val="00F12A0E"/>
    <w:rsid w:val="00F16675"/>
    <w:rsid w:val="00F170F7"/>
    <w:rsid w:val="00F20678"/>
    <w:rsid w:val="00F25C46"/>
    <w:rsid w:val="00F273D9"/>
    <w:rsid w:val="00F276BB"/>
    <w:rsid w:val="00F3098F"/>
    <w:rsid w:val="00F30EE5"/>
    <w:rsid w:val="00F310DA"/>
    <w:rsid w:val="00F40D5A"/>
    <w:rsid w:val="00F43D0E"/>
    <w:rsid w:val="00F444BD"/>
    <w:rsid w:val="00F45D61"/>
    <w:rsid w:val="00F46395"/>
    <w:rsid w:val="00F527C2"/>
    <w:rsid w:val="00F53225"/>
    <w:rsid w:val="00F53310"/>
    <w:rsid w:val="00F55594"/>
    <w:rsid w:val="00F57BD7"/>
    <w:rsid w:val="00F60564"/>
    <w:rsid w:val="00F63B1C"/>
    <w:rsid w:val="00F65627"/>
    <w:rsid w:val="00F6565A"/>
    <w:rsid w:val="00F6609D"/>
    <w:rsid w:val="00F66E96"/>
    <w:rsid w:val="00F7123D"/>
    <w:rsid w:val="00F72C9C"/>
    <w:rsid w:val="00F7447E"/>
    <w:rsid w:val="00F74B43"/>
    <w:rsid w:val="00F7672D"/>
    <w:rsid w:val="00F8142F"/>
    <w:rsid w:val="00F82AEE"/>
    <w:rsid w:val="00F85817"/>
    <w:rsid w:val="00F85870"/>
    <w:rsid w:val="00F862C0"/>
    <w:rsid w:val="00F90D77"/>
    <w:rsid w:val="00F938F4"/>
    <w:rsid w:val="00FA07DE"/>
    <w:rsid w:val="00FA18B4"/>
    <w:rsid w:val="00FA4B0A"/>
    <w:rsid w:val="00FB2946"/>
    <w:rsid w:val="00FB3CED"/>
    <w:rsid w:val="00FB4EC0"/>
    <w:rsid w:val="00FB721B"/>
    <w:rsid w:val="00FC0B71"/>
    <w:rsid w:val="00FC38A3"/>
    <w:rsid w:val="00FC4587"/>
    <w:rsid w:val="00FC47D3"/>
    <w:rsid w:val="00FD104F"/>
    <w:rsid w:val="00FD21EC"/>
    <w:rsid w:val="00FD5C7F"/>
    <w:rsid w:val="00FD78F3"/>
    <w:rsid w:val="00FE0D9C"/>
    <w:rsid w:val="00FE2DD3"/>
    <w:rsid w:val="00FE53E8"/>
    <w:rsid w:val="00FE5839"/>
    <w:rsid w:val="00FE76E4"/>
    <w:rsid w:val="00FF0540"/>
    <w:rsid w:val="00FF1EA5"/>
    <w:rsid w:val="00FF395F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6909688"/>
  <w15:chartTrackingRefBased/>
  <w15:docId w15:val="{04BA0D11-F87F-4E0D-8819-3D6773A2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5AE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D5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5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B5DB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00E48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00E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iPriority w:val="99"/>
    <w:unhideWhenUsed/>
    <w:rsid w:val="00900E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61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3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044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97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4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05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ndexam.Me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A34A-0C60-4FC6-9ABB-997AFEBD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endexam.Mech.dot</Template>
  <TotalTime>2721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</vt:lpstr>
    </vt:vector>
  </TitlesOfParts>
  <Company>mit, manipal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</dc:title>
  <dc:subject/>
  <dc:creator>mahe</dc:creator>
  <cp:keywords/>
  <cp:lastModifiedBy>Roshan David Jathanna [MAHE-MIT]</cp:lastModifiedBy>
  <cp:revision>746</cp:revision>
  <cp:lastPrinted>2023-03-18T04:14:00Z</cp:lastPrinted>
  <dcterms:created xsi:type="dcterms:W3CDTF">2017-11-02T18:39:00Z</dcterms:created>
  <dcterms:modified xsi:type="dcterms:W3CDTF">2023-03-18T04:15:00Z</dcterms:modified>
</cp:coreProperties>
</file>